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72" w:rsidRPr="006D3D31" w:rsidRDefault="006D3D31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FORMULIR </w:t>
      </w:r>
      <w:r w:rsidR="00C31872" w:rsidRPr="006D3D31">
        <w:rPr>
          <w:color w:val="FFFFFF" w:themeColor="background1"/>
          <w:sz w:val="40"/>
          <w:szCs w:val="40"/>
        </w:rPr>
        <w:t>APLIKASI</w:t>
      </w:r>
    </w:p>
    <w:p w:rsidR="00C31872" w:rsidRPr="006D3D31" w:rsidRDefault="00C31872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KARYAWAN </w:t>
      </w:r>
    </w:p>
    <w:tbl>
      <w:tblPr>
        <w:tblpPr w:leftFromText="180" w:rightFromText="180" w:vertAnchor="page" w:horzAnchor="page" w:tblpX="3436" w:tblpY="1981"/>
        <w:tblW w:w="8297" w:type="dxa"/>
        <w:tblCellMar>
          <w:top w:w="142" w:type="dxa"/>
          <w:bottom w:w="142" w:type="dxa"/>
        </w:tblCellMar>
        <w:tblLook w:val="0000" w:firstRow="0" w:lastRow="0" w:firstColumn="0" w:lastColumn="0" w:noHBand="0" w:noVBand="0"/>
      </w:tblPr>
      <w:tblGrid>
        <w:gridCol w:w="3265"/>
        <w:gridCol w:w="463"/>
        <w:gridCol w:w="4569"/>
      </w:tblGrid>
      <w:tr w:rsidR="00D35FF1" w:rsidTr="00D35FF1">
        <w:trPr>
          <w:trHeight w:val="270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Nama </w:t>
            </w:r>
            <w:proofErr w:type="spellStart"/>
            <w:r w:rsidRPr="0050074E">
              <w:rPr>
                <w:b/>
                <w:sz w:val="22"/>
              </w:rPr>
              <w:t>lengkap</w:t>
            </w:r>
            <w:proofErr w:type="spellEnd"/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Pr="008C6543" w:rsidRDefault="00DA7598" w:rsidP="00D35FF1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Fauzan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Abdulwahid</w:t>
            </w:r>
            <w:proofErr w:type="spellEnd"/>
          </w:p>
        </w:tc>
      </w:tr>
      <w:tr w:rsidR="00D35FF1" w:rsidTr="00D35FF1">
        <w:trPr>
          <w:trHeight w:val="18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NIK</w:t>
            </w:r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7372031909950003</w:t>
            </w:r>
          </w:p>
        </w:tc>
      </w:tr>
      <w:tr w:rsidR="00D35FF1" w:rsidTr="00D35FF1">
        <w:trPr>
          <w:trHeight w:val="17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Tempat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Lahir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 w:rsidRPr="0050074E">
              <w:rPr>
                <w:b/>
                <w:sz w:val="22"/>
              </w:rPr>
              <w:t>Tgl</w:t>
            </w:r>
            <w:proofErr w:type="spellEnd"/>
            <w:r w:rsidRPr="0050074E">
              <w:rPr>
                <w:b/>
                <w:sz w:val="22"/>
              </w:rPr>
              <w:t xml:space="preserve">. </w:t>
            </w:r>
            <w:proofErr w:type="spellStart"/>
            <w:r w:rsidRPr="0050074E">
              <w:rPr>
                <w:b/>
                <w:sz w:val="22"/>
              </w:rPr>
              <w:t>Lahir</w:t>
            </w:r>
            <w:proofErr w:type="spellEnd"/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Bandung/19-09-1995</w:t>
            </w:r>
          </w:p>
        </w:tc>
      </w:tr>
      <w:tr w:rsidR="00D35FF1" w:rsidTr="00D35FF1">
        <w:trPr>
          <w:trHeight w:val="18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 w:rsidRPr="0050074E">
              <w:rPr>
                <w:b/>
                <w:sz w:val="22"/>
              </w:rPr>
              <w:t>Jenis</w:t>
            </w:r>
            <w:proofErr w:type="spellEnd"/>
            <w:r w:rsidRPr="0050074E">
              <w:rPr>
                <w:b/>
                <w:sz w:val="22"/>
              </w:rPr>
              <w:t xml:space="preserve"> </w:t>
            </w:r>
            <w:proofErr w:type="spellStart"/>
            <w:r w:rsidRPr="0050074E">
              <w:rPr>
                <w:b/>
                <w:sz w:val="22"/>
              </w:rPr>
              <w:t>Kelamin</w:t>
            </w:r>
            <w:proofErr w:type="spellEnd"/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35FF1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5080</wp:posOffset>
                      </wp:positionV>
                      <wp:extent cx="200025" cy="190500"/>
                      <wp:effectExtent l="0" t="0" r="28575" b="19050"/>
                      <wp:wrapNone/>
                      <wp:docPr id="6" name="Don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donut">
                                <a:avLst/>
                              </a:prstGeom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B3B9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6" o:spid="_x0000_s1026" type="#_x0000_t23" style="position:absolute;margin-left:8.85pt;margin-top:.4pt;width:15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" adj="5143" fillcolor="black [3200]" strokecolor="white [3212]" strokeweight=".25pt"/>
                  </w:pict>
                </mc:Fallback>
              </mc:AlternateContent>
            </w:r>
            <w:r w:rsidR="00D35FF1"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6E80D48" wp14:editId="4F5269BC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0</wp:posOffset>
                      </wp:positionV>
                      <wp:extent cx="457200" cy="2190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56B47" id="Rectangle 8" o:spid="_x0000_s1026" style="position:absolute;margin-left:106.85pt;margin-top:0;width:36pt;height:1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" fillcolor="white [3201]" strokecolor="black [3200]" strokeweight="2pt"/>
                  </w:pict>
                </mc:Fallback>
              </mc:AlternateContent>
            </w:r>
            <w:r w:rsidR="00D35FF1">
              <w:rPr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7AF1E53" wp14:editId="042B258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3810</wp:posOffset>
                      </wp:positionV>
                      <wp:extent cx="485775" cy="2190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7598" w:rsidRPr="00DA7598" w:rsidRDefault="00DA7598" w:rsidP="00DA7598">
                                  <w:pPr>
                                    <w:ind w:left="0"/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F1E53" id="Rectangle 3" o:spid="_x0000_s1026" style="position:absolute;left:0;text-align:left;margin-left:-3.95pt;margin-top:.3pt;width:38.25pt;height:1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" fillcolor="white [3201]" strokecolor="black [3200]" strokeweight="2pt">
                      <v:textbox>
                        <w:txbxContent>
                          <w:p w:rsidR="00DA7598" w:rsidRPr="00DA7598" w:rsidRDefault="00DA7598" w:rsidP="00DA7598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35FF1">
              <w:rPr>
                <w:sz w:val="22"/>
              </w:rPr>
              <w:t xml:space="preserve">           </w:t>
            </w:r>
            <w:proofErr w:type="spellStart"/>
            <w:r w:rsidR="00D35FF1">
              <w:rPr>
                <w:sz w:val="22"/>
              </w:rPr>
              <w:t>laki</w:t>
            </w:r>
            <w:proofErr w:type="spellEnd"/>
            <w:r w:rsidR="00D35FF1">
              <w:rPr>
                <w:sz w:val="22"/>
              </w:rPr>
              <w:t xml:space="preserve"> – </w:t>
            </w:r>
            <w:proofErr w:type="spellStart"/>
            <w:r w:rsidR="00D35FF1">
              <w:rPr>
                <w:sz w:val="22"/>
              </w:rPr>
              <w:t>laki</w:t>
            </w:r>
            <w:proofErr w:type="spellEnd"/>
            <w:r w:rsidR="00D35FF1">
              <w:rPr>
                <w:sz w:val="22"/>
              </w:rPr>
              <w:t xml:space="preserve">                      </w:t>
            </w:r>
            <w:proofErr w:type="spellStart"/>
            <w:r w:rsidR="00D35FF1">
              <w:rPr>
                <w:sz w:val="22"/>
              </w:rPr>
              <w:t>Perempuan</w:t>
            </w:r>
            <w:proofErr w:type="spellEnd"/>
          </w:p>
        </w:tc>
      </w:tr>
      <w:tr w:rsidR="00D35FF1" w:rsidTr="00D35FF1">
        <w:trPr>
          <w:trHeight w:val="17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A g a m a</w:t>
            </w:r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Islam</w:t>
            </w:r>
          </w:p>
        </w:tc>
      </w:tr>
      <w:tr w:rsidR="00D35FF1" w:rsidTr="00D35FF1">
        <w:trPr>
          <w:trHeight w:val="17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 w:rsidRPr="0050074E">
              <w:rPr>
                <w:b/>
                <w:sz w:val="22"/>
              </w:rPr>
              <w:t>Pendidikan</w:t>
            </w:r>
            <w:proofErr w:type="spellEnd"/>
            <w:r w:rsidRPr="0050074E">
              <w:rPr>
                <w:b/>
                <w:sz w:val="22"/>
              </w:rPr>
              <w:t xml:space="preserve"> </w:t>
            </w:r>
            <w:proofErr w:type="spellStart"/>
            <w:r w:rsidRPr="0050074E">
              <w:rPr>
                <w:b/>
                <w:sz w:val="22"/>
              </w:rPr>
              <w:t>Terakhir</w:t>
            </w:r>
            <w:proofErr w:type="spellEnd"/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</w:tr>
      <w:tr w:rsidR="00D35FF1" w:rsidTr="00D35FF1">
        <w:trPr>
          <w:trHeight w:val="17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IPK</w:t>
            </w:r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2.51</w:t>
            </w:r>
          </w:p>
        </w:tc>
      </w:tr>
      <w:tr w:rsidR="00D35FF1" w:rsidTr="00D35FF1">
        <w:trPr>
          <w:trHeight w:val="184"/>
        </w:trPr>
        <w:tc>
          <w:tcPr>
            <w:tcW w:w="3265" w:type="dxa"/>
            <w:vAlign w:val="center"/>
          </w:tcPr>
          <w:p w:rsidR="00D35FF1" w:rsidRPr="004C5603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proofErr w:type="spellStart"/>
            <w:r w:rsidRPr="0050074E">
              <w:rPr>
                <w:b/>
                <w:sz w:val="22"/>
              </w:rPr>
              <w:t>Telepon</w:t>
            </w:r>
            <w:proofErr w:type="spellEnd"/>
            <w:r w:rsidRPr="0050074E">
              <w:rPr>
                <w:b/>
                <w:sz w:val="22"/>
              </w:rPr>
              <w:t>/HP</w:t>
            </w:r>
            <w:r w:rsidR="004C5603">
              <w:rPr>
                <w:b/>
                <w:sz w:val="22"/>
                <w:lang w:val="id-ID"/>
              </w:rPr>
              <w:t>/WA</w:t>
            </w:r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(+62)82295362049</w:t>
            </w:r>
          </w:p>
        </w:tc>
      </w:tr>
      <w:tr w:rsidR="00D35FF1" w:rsidTr="00D35FF1">
        <w:trPr>
          <w:trHeight w:val="174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Email</w:t>
            </w:r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Fauzan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Abdulwahid</w:t>
            </w:r>
            <w:proofErr w:type="spellEnd"/>
          </w:p>
        </w:tc>
      </w:tr>
      <w:tr w:rsidR="00D35FF1" w:rsidTr="00D35FF1">
        <w:trPr>
          <w:trHeight w:val="265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Status </w:t>
            </w:r>
            <w:proofErr w:type="spellStart"/>
            <w:r w:rsidRPr="0050074E">
              <w:rPr>
                <w:b/>
                <w:sz w:val="22"/>
              </w:rPr>
              <w:t>perkawinan</w:t>
            </w:r>
            <w:proofErr w:type="spellEnd"/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Belum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Menikah</w:t>
            </w:r>
            <w:proofErr w:type="spellEnd"/>
          </w:p>
        </w:tc>
      </w:tr>
      <w:tr w:rsidR="00D35FF1" w:rsidTr="00D35FF1">
        <w:trPr>
          <w:trHeight w:val="265"/>
        </w:trPr>
        <w:tc>
          <w:tcPr>
            <w:tcW w:w="3265" w:type="dxa"/>
            <w:vAlign w:val="center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Hobi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Kegemaran</w:t>
            </w:r>
            <w:proofErr w:type="spellEnd"/>
          </w:p>
        </w:tc>
        <w:tc>
          <w:tcPr>
            <w:tcW w:w="463" w:type="dxa"/>
          </w:tcPr>
          <w:p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D35FF1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Baca </w:t>
            </w:r>
            <w:proofErr w:type="spellStart"/>
            <w:r>
              <w:rPr>
                <w:sz w:val="22"/>
              </w:rPr>
              <w:t>buku</w:t>
            </w:r>
            <w:proofErr w:type="spellEnd"/>
            <w:r>
              <w:rPr>
                <w:sz w:val="22"/>
              </w:rPr>
              <w:t>, Main Game</w:t>
            </w:r>
          </w:p>
        </w:tc>
      </w:tr>
      <w:tr w:rsidR="004C5603" w:rsidTr="00D35FF1">
        <w:trPr>
          <w:trHeight w:val="265"/>
        </w:trPr>
        <w:tc>
          <w:tcPr>
            <w:tcW w:w="3265" w:type="dxa"/>
            <w:vAlign w:val="center"/>
          </w:tcPr>
          <w:p w:rsidR="004C5603" w:rsidRPr="009C4697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Nomor NPWP</w:t>
            </w:r>
          </w:p>
        </w:tc>
        <w:tc>
          <w:tcPr>
            <w:tcW w:w="463" w:type="dxa"/>
          </w:tcPr>
          <w:p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4C5603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95.438.228.9-423.000</w:t>
            </w:r>
          </w:p>
        </w:tc>
      </w:tr>
      <w:tr w:rsidR="004C5603" w:rsidTr="00D35FF1">
        <w:trPr>
          <w:trHeight w:val="265"/>
        </w:trPr>
        <w:tc>
          <w:tcPr>
            <w:tcW w:w="3265" w:type="dxa"/>
          </w:tcPr>
          <w:p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Alamat</w:t>
            </w:r>
            <w:proofErr w:type="spellEnd"/>
          </w:p>
        </w:tc>
        <w:tc>
          <w:tcPr>
            <w:tcW w:w="463" w:type="dxa"/>
          </w:tcPr>
          <w:p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:rsidR="004C5603" w:rsidRDefault="00DA7598" w:rsidP="00DA7598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Jl. Bukit </w:t>
            </w:r>
            <w:proofErr w:type="spellStart"/>
            <w:r>
              <w:rPr>
                <w:sz w:val="22"/>
              </w:rPr>
              <w:t>Jarian</w:t>
            </w:r>
            <w:proofErr w:type="spellEnd"/>
            <w:r>
              <w:rPr>
                <w:sz w:val="22"/>
              </w:rPr>
              <w:t xml:space="preserve"> Gg. 2 No. 64 RT02/11 Bandung</w:t>
            </w:r>
          </w:p>
          <w:p w:rsidR="005B6F21" w:rsidRDefault="005B6F21" w:rsidP="00BB3468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</w:p>
        </w:tc>
      </w:tr>
    </w:tbl>
    <w:p w:rsidR="0080604E" w:rsidRPr="008F5BBF" w:rsidRDefault="007E4441" w:rsidP="006E2F49">
      <w:pPr>
        <w:pStyle w:val="Heading1"/>
        <w:rPr>
          <w:lang w:val="id-ID"/>
        </w:rPr>
      </w:pPr>
      <w:r>
        <w:rPr>
          <w:noProof/>
          <w:lang w:eastAsia="zh-CN"/>
        </w:rPr>
        <w:pict>
          <v:shape id="_x0000_s1027" type="#_x0000_t75" style="position:absolute;left:0;text-align:left;margin-left:7.2pt;margin-top:4.5pt;width:76.75pt;height:95.15pt;z-index:-251629568;mso-position-horizontal-relative:text;mso-position-vertical-relative:text;mso-width-relative:page;mso-height-relative:page">
            <v:imagedata r:id="rId12" o:title="Fauzan_AbdulWahid"/>
          </v:shape>
        </w:pict>
      </w:r>
    </w:p>
    <w:p w:rsidR="006B0E6B" w:rsidRDefault="006B0E6B" w:rsidP="006E2F49">
      <w:pPr>
        <w:pStyle w:val="Heading1"/>
      </w:pPr>
    </w:p>
    <w:p w:rsidR="006B0E6B" w:rsidRDefault="006B0E6B" w:rsidP="006E2F49">
      <w:pPr>
        <w:pStyle w:val="Heading1"/>
      </w:pPr>
    </w:p>
    <w:p w:rsidR="0080604E" w:rsidRPr="0080604E" w:rsidRDefault="0080604E" w:rsidP="0080604E"/>
    <w:p w:rsidR="0080604E" w:rsidRPr="0080604E" w:rsidRDefault="0080604E" w:rsidP="0080604E"/>
    <w:p w:rsidR="0080604E" w:rsidRPr="0080604E" w:rsidRDefault="0080604E" w:rsidP="0080604E"/>
    <w:p w:rsidR="0080604E" w:rsidRPr="0080604E" w:rsidRDefault="0080604E" w:rsidP="0080604E">
      <w:bookmarkStart w:id="0" w:name="_GoBack"/>
      <w:bookmarkEnd w:id="0"/>
    </w:p>
    <w:p w:rsidR="0080604E" w:rsidRPr="0080604E" w:rsidRDefault="0080604E" w:rsidP="0080604E"/>
    <w:p w:rsidR="0080604E" w:rsidRPr="0080604E" w:rsidRDefault="0080604E" w:rsidP="0080604E"/>
    <w:p w:rsidR="0080604E" w:rsidRDefault="0080604E" w:rsidP="0080604E"/>
    <w:p w:rsidR="005B6F21" w:rsidRDefault="005B6F21" w:rsidP="0080604E"/>
    <w:p w:rsidR="005B6F21" w:rsidRDefault="005B6F21" w:rsidP="0080604E"/>
    <w:p w:rsidR="005B6F21" w:rsidRDefault="005B6F21" w:rsidP="0080604E"/>
    <w:p w:rsidR="005B6F21" w:rsidRPr="0080604E" w:rsidRDefault="005B6F21" w:rsidP="0080604E"/>
    <w:p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FORMAL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2310"/>
        <w:gridCol w:w="3393"/>
        <w:gridCol w:w="1842"/>
        <w:gridCol w:w="1697"/>
      </w:tblGrid>
      <w:tr w:rsidR="00C47095" w:rsidTr="00C47095">
        <w:trPr>
          <w:trHeight w:val="501"/>
        </w:trPr>
        <w:tc>
          <w:tcPr>
            <w:tcW w:w="2310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TINGKAT PENDIDIKAN</w:t>
            </w:r>
          </w:p>
        </w:tc>
        <w:tc>
          <w:tcPr>
            <w:tcW w:w="3393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SEKOLAH &amp; JURUSAN</w:t>
            </w:r>
          </w:p>
        </w:tc>
        <w:tc>
          <w:tcPr>
            <w:tcW w:w="1842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  <w:tc>
          <w:tcPr>
            <w:tcW w:w="1697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TAHUN LULUS</w:t>
            </w:r>
          </w:p>
        </w:tc>
      </w:tr>
      <w:tr w:rsidR="00C47095" w:rsidTr="00C47095">
        <w:trPr>
          <w:trHeight w:val="77"/>
        </w:trPr>
        <w:tc>
          <w:tcPr>
            <w:tcW w:w="2310" w:type="dxa"/>
          </w:tcPr>
          <w:p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393" w:type="dxa"/>
          </w:tcPr>
          <w:p w:rsidR="00C47095" w:rsidRPr="00BB3468" w:rsidRDefault="00DA7598" w:rsidP="00620A8F">
            <w:pPr>
              <w:pStyle w:val="ListParagraph"/>
              <w:ind w:left="0"/>
              <w:jc w:val="both"/>
            </w:pPr>
            <w:r>
              <w:t xml:space="preserve">SD </w:t>
            </w:r>
            <w:proofErr w:type="spellStart"/>
            <w:r>
              <w:t>Negeri</w:t>
            </w:r>
            <w:proofErr w:type="spellEnd"/>
            <w:r>
              <w:t xml:space="preserve"> 5</w:t>
            </w:r>
          </w:p>
        </w:tc>
        <w:tc>
          <w:tcPr>
            <w:tcW w:w="1842" w:type="dxa"/>
          </w:tcPr>
          <w:p w:rsidR="00C47095" w:rsidRPr="00BB3468" w:rsidRDefault="00DA7598" w:rsidP="00620A8F">
            <w:pPr>
              <w:pStyle w:val="ListParagraph"/>
              <w:ind w:left="0"/>
              <w:jc w:val="both"/>
            </w:pPr>
            <w:proofErr w:type="spellStart"/>
            <w:r>
              <w:t>Parepare</w:t>
            </w:r>
            <w:proofErr w:type="spellEnd"/>
          </w:p>
        </w:tc>
        <w:tc>
          <w:tcPr>
            <w:tcW w:w="1697" w:type="dxa"/>
          </w:tcPr>
          <w:p w:rsidR="00C47095" w:rsidRPr="00BB3468" w:rsidRDefault="00DA7598" w:rsidP="00620A8F">
            <w:pPr>
              <w:pStyle w:val="ListParagraph"/>
              <w:ind w:left="0"/>
              <w:jc w:val="both"/>
            </w:pPr>
            <w:r>
              <w:t>2006</w:t>
            </w:r>
          </w:p>
        </w:tc>
      </w:tr>
      <w:tr w:rsidR="00C47095" w:rsidTr="00C47095">
        <w:tc>
          <w:tcPr>
            <w:tcW w:w="2310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SMP</w:t>
            </w:r>
          </w:p>
        </w:tc>
        <w:tc>
          <w:tcPr>
            <w:tcW w:w="3393" w:type="dxa"/>
          </w:tcPr>
          <w:p w:rsidR="00C47095" w:rsidRPr="00BB3468" w:rsidRDefault="00DA7598" w:rsidP="00620A8F">
            <w:pPr>
              <w:pStyle w:val="ListParagraph"/>
              <w:ind w:left="0"/>
            </w:pPr>
            <w:proofErr w:type="spellStart"/>
            <w:r>
              <w:t>Pesantren</w:t>
            </w:r>
            <w:proofErr w:type="spellEnd"/>
            <w:r>
              <w:t xml:space="preserve"> IMMIM Putra</w:t>
            </w:r>
          </w:p>
        </w:tc>
        <w:tc>
          <w:tcPr>
            <w:tcW w:w="1842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>Makassar</w:t>
            </w:r>
          </w:p>
        </w:tc>
        <w:tc>
          <w:tcPr>
            <w:tcW w:w="1697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>2009</w:t>
            </w:r>
          </w:p>
        </w:tc>
      </w:tr>
      <w:tr w:rsidR="00C47095" w:rsidTr="00C47095">
        <w:tc>
          <w:tcPr>
            <w:tcW w:w="2310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SMA</w:t>
            </w:r>
          </w:p>
        </w:tc>
        <w:tc>
          <w:tcPr>
            <w:tcW w:w="3393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 xml:space="preserve">SMA </w:t>
            </w:r>
            <w:proofErr w:type="spellStart"/>
            <w:r>
              <w:t>Negeri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C47095" w:rsidRPr="00BB3468" w:rsidRDefault="00DA7598" w:rsidP="00620A8F">
            <w:pPr>
              <w:pStyle w:val="ListParagraph"/>
              <w:ind w:left="0"/>
            </w:pPr>
            <w:proofErr w:type="spellStart"/>
            <w:r>
              <w:t>Parepare</w:t>
            </w:r>
            <w:proofErr w:type="spellEnd"/>
          </w:p>
        </w:tc>
        <w:tc>
          <w:tcPr>
            <w:tcW w:w="1697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>2012</w:t>
            </w:r>
          </w:p>
        </w:tc>
      </w:tr>
      <w:tr w:rsidR="00C47095" w:rsidTr="00C47095">
        <w:tc>
          <w:tcPr>
            <w:tcW w:w="2310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PERGURUAN TINGGI</w:t>
            </w:r>
          </w:p>
        </w:tc>
        <w:tc>
          <w:tcPr>
            <w:tcW w:w="3393" w:type="dxa"/>
          </w:tcPr>
          <w:p w:rsidR="00C47095" w:rsidRPr="00BB3468" w:rsidRDefault="00DA7598" w:rsidP="00620A8F">
            <w:pPr>
              <w:pStyle w:val="ListParagraph"/>
              <w:ind w:left="0"/>
            </w:pP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Indonesia</w:t>
            </w:r>
          </w:p>
        </w:tc>
        <w:tc>
          <w:tcPr>
            <w:tcW w:w="1842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>Bandung</w:t>
            </w:r>
          </w:p>
        </w:tc>
        <w:tc>
          <w:tcPr>
            <w:tcW w:w="1697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>2019</w:t>
            </w:r>
          </w:p>
        </w:tc>
      </w:tr>
      <w:tr w:rsidR="00C47095" w:rsidTr="00C47095">
        <w:tc>
          <w:tcPr>
            <w:tcW w:w="2310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PASCA SARJANA</w:t>
            </w:r>
          </w:p>
        </w:tc>
        <w:tc>
          <w:tcPr>
            <w:tcW w:w="3393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:rsidR="00C47095" w:rsidRDefault="00C47095" w:rsidP="00C47095">
      <w:pPr>
        <w:pStyle w:val="ListParagraph"/>
        <w:ind w:left="-66"/>
        <w:rPr>
          <w:b/>
        </w:rPr>
      </w:pPr>
    </w:p>
    <w:p w:rsidR="00C47095" w:rsidRPr="00CA462B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NON FORMAL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27"/>
        <w:gridCol w:w="1842"/>
        <w:gridCol w:w="2061"/>
      </w:tblGrid>
      <w:tr w:rsidR="00C47095" w:rsidTr="00C47095">
        <w:trPr>
          <w:trHeight w:val="501"/>
        </w:trPr>
        <w:tc>
          <w:tcPr>
            <w:tcW w:w="1984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JENIS KURSUS</w:t>
            </w:r>
          </w:p>
        </w:tc>
        <w:tc>
          <w:tcPr>
            <w:tcW w:w="3327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LEMBAGA</w:t>
            </w:r>
          </w:p>
        </w:tc>
        <w:tc>
          <w:tcPr>
            <w:tcW w:w="1842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 KURSUS</w:t>
            </w:r>
          </w:p>
        </w:tc>
        <w:tc>
          <w:tcPr>
            <w:tcW w:w="2061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:rsidTr="00C47095">
        <w:trPr>
          <w:trHeight w:val="77"/>
        </w:trPr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327" w:type="dxa"/>
          </w:tcPr>
          <w:p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842" w:type="dxa"/>
          </w:tcPr>
          <w:p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061" w:type="dxa"/>
          </w:tcPr>
          <w:p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C47095" w:rsidTr="00C47095"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:rsidTr="00C47095"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:rsidR="0080604E" w:rsidRPr="0080604E" w:rsidRDefault="0080604E" w:rsidP="0080604E">
      <w:pPr>
        <w:tabs>
          <w:tab w:val="left" w:pos="1551"/>
        </w:tabs>
      </w:pPr>
      <w:r>
        <w:tab/>
      </w:r>
    </w:p>
    <w:p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lastRenderedPageBreak/>
        <w:t xml:space="preserve">PENGALAMAN KERJA 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679"/>
        <w:gridCol w:w="2960"/>
        <w:gridCol w:w="2165"/>
        <w:gridCol w:w="2037"/>
        <w:gridCol w:w="2033"/>
      </w:tblGrid>
      <w:tr w:rsidR="00C47095" w:rsidTr="00C47095">
        <w:trPr>
          <w:trHeight w:val="405"/>
        </w:trPr>
        <w:tc>
          <w:tcPr>
            <w:tcW w:w="679" w:type="dxa"/>
            <w:vAlign w:val="center"/>
          </w:tcPr>
          <w:p w:rsidR="00C47095" w:rsidRDefault="00C47095" w:rsidP="00C4709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60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INSTANSI</w:t>
            </w:r>
          </w:p>
        </w:tc>
        <w:tc>
          <w:tcPr>
            <w:tcW w:w="2165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DARI TAHUN...S/D...</w:t>
            </w:r>
          </w:p>
        </w:tc>
        <w:tc>
          <w:tcPr>
            <w:tcW w:w="2037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33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ALASAN BERHENTI</w:t>
            </w:r>
          </w:p>
        </w:tc>
      </w:tr>
      <w:tr w:rsidR="00C47095" w:rsidTr="00C47095">
        <w:tc>
          <w:tcPr>
            <w:tcW w:w="679" w:type="dxa"/>
          </w:tcPr>
          <w:p w:rsidR="00C47095" w:rsidRPr="00BB3468" w:rsidRDefault="0001400F" w:rsidP="00620A8F">
            <w:pPr>
              <w:pStyle w:val="ListParagraph"/>
              <w:ind w:left="0"/>
            </w:pPr>
            <w:r w:rsidRPr="00BB3468">
              <w:t>1</w:t>
            </w:r>
          </w:p>
        </w:tc>
        <w:tc>
          <w:tcPr>
            <w:tcW w:w="2960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 xml:space="preserve">P. T. Oriana Prima </w:t>
            </w:r>
            <w:proofErr w:type="spellStart"/>
            <w:r>
              <w:t>Persada</w:t>
            </w:r>
            <w:proofErr w:type="spellEnd"/>
          </w:p>
        </w:tc>
        <w:tc>
          <w:tcPr>
            <w:tcW w:w="2165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 xml:space="preserve">2020 S/D </w:t>
            </w:r>
            <w:proofErr w:type="spellStart"/>
            <w:r>
              <w:t>Sekarang</w:t>
            </w:r>
            <w:proofErr w:type="spellEnd"/>
          </w:p>
        </w:tc>
        <w:tc>
          <w:tcPr>
            <w:tcW w:w="2037" w:type="dxa"/>
          </w:tcPr>
          <w:p w:rsidR="00C47095" w:rsidRPr="00BB3468" w:rsidRDefault="00DA7598" w:rsidP="00620A8F">
            <w:pPr>
              <w:pStyle w:val="ListParagraph"/>
              <w:ind w:left="0"/>
            </w:pPr>
            <w:r>
              <w:t>Yii2 Backend Programmer</w:t>
            </w:r>
          </w:p>
        </w:tc>
        <w:tc>
          <w:tcPr>
            <w:tcW w:w="2033" w:type="dxa"/>
          </w:tcPr>
          <w:p w:rsidR="00C47095" w:rsidRPr="00BB3468" w:rsidRDefault="00DA7598" w:rsidP="00620A8F">
            <w:pPr>
              <w:pStyle w:val="ListParagraph"/>
              <w:ind w:left="0"/>
            </w:pP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C47095" w:rsidTr="00C47095">
        <w:tc>
          <w:tcPr>
            <w:tcW w:w="679" w:type="dxa"/>
          </w:tcPr>
          <w:p w:rsidR="00C47095" w:rsidRPr="00BB3468" w:rsidRDefault="0001400F" w:rsidP="00620A8F">
            <w:pPr>
              <w:pStyle w:val="ListParagraph"/>
              <w:ind w:left="0"/>
            </w:pPr>
            <w:r w:rsidRPr="00BB3468">
              <w:t>2</w:t>
            </w:r>
          </w:p>
        </w:tc>
        <w:tc>
          <w:tcPr>
            <w:tcW w:w="2960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C47095">
        <w:tc>
          <w:tcPr>
            <w:tcW w:w="679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C47095">
        <w:tc>
          <w:tcPr>
            <w:tcW w:w="679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C47095">
        <w:tc>
          <w:tcPr>
            <w:tcW w:w="679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C47095">
        <w:tc>
          <w:tcPr>
            <w:tcW w:w="679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60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5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3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:rsidR="00C47095" w:rsidRDefault="00C47095" w:rsidP="00C47095">
      <w:pPr>
        <w:pStyle w:val="ListParagraph"/>
        <w:ind w:left="709"/>
        <w:rPr>
          <w:b/>
        </w:rPr>
      </w:pPr>
    </w:p>
    <w:p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PENGALAMAN BERORGANISASI</w:t>
      </w:r>
    </w:p>
    <w:tbl>
      <w:tblPr>
        <w:tblStyle w:val="TableGrid"/>
        <w:tblW w:w="9892" w:type="dxa"/>
        <w:tblInd w:w="422" w:type="dxa"/>
        <w:tblLook w:val="04A0" w:firstRow="1" w:lastRow="0" w:firstColumn="1" w:lastColumn="0" w:noHBand="0" w:noVBand="1"/>
      </w:tblPr>
      <w:tblGrid>
        <w:gridCol w:w="576"/>
        <w:gridCol w:w="3079"/>
        <w:gridCol w:w="2127"/>
        <w:gridCol w:w="2126"/>
        <w:gridCol w:w="1984"/>
      </w:tblGrid>
      <w:tr w:rsidR="00C47095" w:rsidTr="00C47095">
        <w:trPr>
          <w:trHeight w:val="405"/>
        </w:trPr>
        <w:tc>
          <w:tcPr>
            <w:tcW w:w="576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79" w:type="dxa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ORGANISASI</w:t>
            </w:r>
          </w:p>
        </w:tc>
        <w:tc>
          <w:tcPr>
            <w:tcW w:w="2127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126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LAMANYA</w:t>
            </w:r>
          </w:p>
        </w:tc>
        <w:tc>
          <w:tcPr>
            <w:tcW w:w="1984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:rsidTr="00C47095">
        <w:tc>
          <w:tcPr>
            <w:tcW w:w="57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:rsidTr="00C47095">
        <w:tc>
          <w:tcPr>
            <w:tcW w:w="57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:rsidTr="00C47095">
        <w:tc>
          <w:tcPr>
            <w:tcW w:w="57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:rsidTr="00C47095">
        <w:tc>
          <w:tcPr>
            <w:tcW w:w="57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:rsidR="00C47095" w:rsidRDefault="00C47095" w:rsidP="00C47095">
      <w:pPr>
        <w:pStyle w:val="ListParagraph"/>
        <w:ind w:left="709"/>
        <w:rPr>
          <w:b/>
        </w:rPr>
      </w:pPr>
    </w:p>
    <w:p w:rsidR="00C47095" w:rsidRPr="00934657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ORANG TUA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511"/>
        <w:gridCol w:w="2976"/>
        <w:gridCol w:w="2755"/>
      </w:tblGrid>
      <w:tr w:rsidR="00C47095" w:rsidTr="00C47095">
        <w:trPr>
          <w:trHeight w:val="440"/>
        </w:trPr>
        <w:tc>
          <w:tcPr>
            <w:tcW w:w="3511" w:type="dxa"/>
            <w:vAlign w:val="center"/>
          </w:tcPr>
          <w:p w:rsidR="00C47095" w:rsidRDefault="00C47095" w:rsidP="00620A8F">
            <w:pPr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AYAH</w:t>
            </w:r>
          </w:p>
        </w:tc>
        <w:tc>
          <w:tcPr>
            <w:tcW w:w="2755" w:type="dxa"/>
            <w:vAlign w:val="center"/>
          </w:tcPr>
          <w:p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IBU</w:t>
            </w:r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976" w:type="dxa"/>
          </w:tcPr>
          <w:p w:rsidR="00C47095" w:rsidRPr="00BB3468" w:rsidRDefault="00667B81" w:rsidP="00620A8F">
            <w:r>
              <w:t>M. Idris Wahid</w:t>
            </w:r>
          </w:p>
        </w:tc>
        <w:tc>
          <w:tcPr>
            <w:tcW w:w="2755" w:type="dxa"/>
          </w:tcPr>
          <w:p w:rsidR="00C47095" w:rsidRPr="00BB3468" w:rsidRDefault="00667B81" w:rsidP="00620A8F">
            <w:r>
              <w:t xml:space="preserve">Jenny M. </w:t>
            </w:r>
            <w:proofErr w:type="spellStart"/>
            <w:r>
              <w:t>Rachman</w:t>
            </w:r>
            <w:proofErr w:type="spellEnd"/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TEMPAT &amp; TGL LAHIR</w:t>
            </w:r>
          </w:p>
        </w:tc>
        <w:tc>
          <w:tcPr>
            <w:tcW w:w="2976" w:type="dxa"/>
          </w:tcPr>
          <w:p w:rsidR="00C47095" w:rsidRPr="00BB3468" w:rsidRDefault="00667B81" w:rsidP="00620A8F">
            <w:proofErr w:type="spellStart"/>
            <w:r>
              <w:t>Parepare</w:t>
            </w:r>
            <w:proofErr w:type="spellEnd"/>
          </w:p>
        </w:tc>
        <w:tc>
          <w:tcPr>
            <w:tcW w:w="2755" w:type="dxa"/>
          </w:tcPr>
          <w:p w:rsidR="00C47095" w:rsidRPr="00BB3468" w:rsidRDefault="00667B81" w:rsidP="00620A8F">
            <w:r>
              <w:t>Bandung</w:t>
            </w:r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 xml:space="preserve">AGAMA </w:t>
            </w:r>
          </w:p>
        </w:tc>
        <w:tc>
          <w:tcPr>
            <w:tcW w:w="2976" w:type="dxa"/>
          </w:tcPr>
          <w:p w:rsidR="00C47095" w:rsidRPr="00BB3468" w:rsidRDefault="00667B81" w:rsidP="00620A8F">
            <w:r>
              <w:t>Islam</w:t>
            </w:r>
          </w:p>
        </w:tc>
        <w:tc>
          <w:tcPr>
            <w:tcW w:w="2755" w:type="dxa"/>
          </w:tcPr>
          <w:p w:rsidR="00C47095" w:rsidRPr="00BB3468" w:rsidRDefault="00667B81" w:rsidP="00620A8F">
            <w:r>
              <w:t>Islam</w:t>
            </w:r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2976" w:type="dxa"/>
          </w:tcPr>
          <w:p w:rsidR="00C47095" w:rsidRPr="00BB3468" w:rsidRDefault="00667B81" w:rsidP="00620A8F">
            <w:proofErr w:type="spellStart"/>
            <w:r>
              <w:t>Wiraswasta</w:t>
            </w:r>
            <w:proofErr w:type="spellEnd"/>
          </w:p>
        </w:tc>
        <w:tc>
          <w:tcPr>
            <w:tcW w:w="2755" w:type="dxa"/>
          </w:tcPr>
          <w:p w:rsidR="00C47095" w:rsidRPr="00BB3468" w:rsidRDefault="00667B81" w:rsidP="00620A8F">
            <w:proofErr w:type="spellStart"/>
            <w:r>
              <w:t>Wiraswasta</w:t>
            </w:r>
            <w:proofErr w:type="spellEnd"/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2976" w:type="dxa"/>
          </w:tcPr>
          <w:p w:rsidR="00C47095" w:rsidRPr="00BB3468" w:rsidRDefault="00667B81" w:rsidP="00620A8F">
            <w:r>
              <w:t xml:space="preserve">Jl. Andi </w:t>
            </w:r>
            <w:proofErr w:type="spellStart"/>
            <w:r>
              <w:t>Sinta</w:t>
            </w:r>
            <w:proofErr w:type="spellEnd"/>
            <w:r>
              <w:t xml:space="preserve"> No.86</w:t>
            </w:r>
          </w:p>
        </w:tc>
        <w:tc>
          <w:tcPr>
            <w:tcW w:w="2755" w:type="dxa"/>
          </w:tcPr>
          <w:p w:rsidR="00C47095" w:rsidRPr="00BB3468" w:rsidRDefault="00667B81" w:rsidP="00620A8F">
            <w:r>
              <w:t xml:space="preserve">Jl. Andi </w:t>
            </w:r>
            <w:proofErr w:type="spellStart"/>
            <w:r>
              <w:t>Sinta</w:t>
            </w:r>
            <w:proofErr w:type="spellEnd"/>
            <w:r>
              <w:t xml:space="preserve"> No.86</w:t>
            </w:r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KOTA</w:t>
            </w:r>
          </w:p>
        </w:tc>
        <w:tc>
          <w:tcPr>
            <w:tcW w:w="2976" w:type="dxa"/>
          </w:tcPr>
          <w:p w:rsidR="00C47095" w:rsidRPr="00BB3468" w:rsidRDefault="00667B81" w:rsidP="00620A8F">
            <w:proofErr w:type="spellStart"/>
            <w:r>
              <w:t>Parepare</w:t>
            </w:r>
            <w:proofErr w:type="spellEnd"/>
          </w:p>
        </w:tc>
        <w:tc>
          <w:tcPr>
            <w:tcW w:w="2755" w:type="dxa"/>
          </w:tcPr>
          <w:p w:rsidR="00C47095" w:rsidRPr="00BB3468" w:rsidRDefault="00667B81" w:rsidP="00620A8F">
            <w:proofErr w:type="spellStart"/>
            <w:r>
              <w:t>Parepare</w:t>
            </w:r>
            <w:proofErr w:type="spellEnd"/>
          </w:p>
        </w:tc>
      </w:tr>
      <w:tr w:rsidR="00C47095" w:rsidTr="00C47095">
        <w:tc>
          <w:tcPr>
            <w:tcW w:w="3511" w:type="dxa"/>
          </w:tcPr>
          <w:p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NO TELEPON</w:t>
            </w:r>
          </w:p>
        </w:tc>
        <w:tc>
          <w:tcPr>
            <w:tcW w:w="2976" w:type="dxa"/>
          </w:tcPr>
          <w:p w:rsidR="00C47095" w:rsidRPr="00BB3468" w:rsidRDefault="007E49EA" w:rsidP="00620A8F">
            <w:r>
              <w:t>(+62)81355192905</w:t>
            </w:r>
          </w:p>
        </w:tc>
        <w:tc>
          <w:tcPr>
            <w:tcW w:w="2755" w:type="dxa"/>
          </w:tcPr>
          <w:p w:rsidR="00C47095" w:rsidRPr="00BB3468" w:rsidRDefault="00C47095" w:rsidP="00620A8F"/>
        </w:tc>
      </w:tr>
    </w:tbl>
    <w:p w:rsidR="00C47095" w:rsidRDefault="00C47095" w:rsidP="00C47095">
      <w:pPr>
        <w:pStyle w:val="ListParagraph"/>
        <w:ind w:left="-66"/>
        <w:rPr>
          <w:b/>
        </w:rPr>
      </w:pPr>
    </w:p>
    <w:p w:rsidR="00C47095" w:rsidRDefault="00C47095" w:rsidP="00C47095">
      <w:pPr>
        <w:pStyle w:val="ListParagraph"/>
        <w:numPr>
          <w:ilvl w:val="0"/>
          <w:numId w:val="44"/>
        </w:numPr>
        <w:spacing w:after="240" w:line="360" w:lineRule="auto"/>
        <w:ind w:left="709"/>
        <w:rPr>
          <w:b/>
        </w:rPr>
      </w:pPr>
      <w:r>
        <w:rPr>
          <w:b/>
        </w:rPr>
        <w:t>DATA SAUDARA KANDUNG (</w:t>
      </w:r>
      <w:proofErr w:type="spellStart"/>
      <w:r w:rsidRPr="00934657">
        <w:rPr>
          <w:b/>
          <w:i/>
        </w:rPr>
        <w:t>Urut</w:t>
      </w:r>
      <w:proofErr w:type="spellEnd"/>
      <w:r w:rsidRPr="00934657">
        <w:rPr>
          <w:b/>
          <w:i/>
        </w:rPr>
        <w:t xml:space="preserve"> Dari Yang Paling </w:t>
      </w:r>
      <w:proofErr w:type="spellStart"/>
      <w:r w:rsidRPr="00934657">
        <w:rPr>
          <w:b/>
          <w:i/>
        </w:rPr>
        <w:t>Tua</w:t>
      </w:r>
      <w:proofErr w:type="spellEnd"/>
      <w:r>
        <w:rPr>
          <w:b/>
        </w:rPr>
        <w:t>)</w:t>
      </w:r>
    </w:p>
    <w:p w:rsidR="00C47095" w:rsidRDefault="00C47095" w:rsidP="00C47095">
      <w:pPr>
        <w:pStyle w:val="ListParagraph"/>
        <w:spacing w:after="240" w:line="360" w:lineRule="auto"/>
        <w:ind w:left="709"/>
        <w:rPr>
          <w:b/>
        </w:rPr>
      </w:pPr>
      <w:r>
        <w:rPr>
          <w:b/>
        </w:rPr>
        <w:t xml:space="preserve">SAYA ANAK </w:t>
      </w:r>
      <w:proofErr w:type="gramStart"/>
      <w:r>
        <w:rPr>
          <w:b/>
        </w:rPr>
        <w:t>KE :</w:t>
      </w:r>
      <w:proofErr w:type="gramEnd"/>
      <w:r>
        <w:rPr>
          <w:b/>
        </w:rPr>
        <w:t xml:space="preserve"> </w:t>
      </w:r>
      <w:r w:rsidR="007E49EA">
        <w:rPr>
          <w:b/>
        </w:rPr>
        <w:t>1</w:t>
      </w:r>
      <w:r w:rsidR="005B6F21">
        <w:rPr>
          <w:b/>
        </w:rPr>
        <w:t xml:space="preserve">  </w:t>
      </w:r>
      <w:r>
        <w:rPr>
          <w:b/>
        </w:rPr>
        <w:t xml:space="preserve"> DARI</w:t>
      </w:r>
      <w:r w:rsidR="007E49EA">
        <w:rPr>
          <w:b/>
        </w:rPr>
        <w:t xml:space="preserve"> 6</w:t>
      </w:r>
      <w:r>
        <w:rPr>
          <w:b/>
        </w:rPr>
        <w:t xml:space="preserve"> </w:t>
      </w:r>
      <w:r w:rsidR="005B6F21">
        <w:rPr>
          <w:b/>
        </w:rPr>
        <w:t xml:space="preserve"> </w:t>
      </w:r>
      <w:r>
        <w:rPr>
          <w:b/>
        </w:rPr>
        <w:t xml:space="preserve"> BERSAUDARA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C47095" w:rsidTr="00466887">
        <w:trPr>
          <w:trHeight w:val="405"/>
        </w:trPr>
        <w:tc>
          <w:tcPr>
            <w:tcW w:w="2310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C47095" w:rsidTr="00466887">
        <w:tc>
          <w:tcPr>
            <w:tcW w:w="2310" w:type="dxa"/>
          </w:tcPr>
          <w:p w:rsidR="00C47095" w:rsidRPr="00BB3468" w:rsidRDefault="007E49EA" w:rsidP="00620A8F">
            <w:pPr>
              <w:pStyle w:val="ListParagraph"/>
              <w:ind w:left="0"/>
            </w:pPr>
            <w:proofErr w:type="spellStart"/>
            <w:r>
              <w:t>Fauzan</w:t>
            </w:r>
            <w:proofErr w:type="spellEnd"/>
            <w:r>
              <w:t xml:space="preserve"> A. W.</w:t>
            </w:r>
          </w:p>
        </w:tc>
        <w:tc>
          <w:tcPr>
            <w:tcW w:w="1066" w:type="dxa"/>
          </w:tcPr>
          <w:p w:rsidR="00C47095" w:rsidRPr="00BB3468" w:rsidRDefault="007E49EA" w:rsidP="00620A8F">
            <w:pPr>
              <w:pStyle w:val="ListParagraph"/>
              <w:ind w:left="0"/>
            </w:pPr>
            <w:r>
              <w:t xml:space="preserve"> L</w:t>
            </w:r>
          </w:p>
        </w:tc>
        <w:tc>
          <w:tcPr>
            <w:tcW w:w="3555" w:type="dxa"/>
          </w:tcPr>
          <w:p w:rsidR="00C47095" w:rsidRPr="00BB3468" w:rsidRDefault="007E49EA" w:rsidP="00620A8F">
            <w:pPr>
              <w:pStyle w:val="ListParagraph"/>
              <w:ind w:left="0"/>
            </w:pPr>
            <w:r>
              <w:t>Bandung/19-09-1995</w:t>
            </w:r>
          </w:p>
        </w:tc>
        <w:tc>
          <w:tcPr>
            <w:tcW w:w="2311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466887">
        <w:tc>
          <w:tcPr>
            <w:tcW w:w="2310" w:type="dxa"/>
          </w:tcPr>
          <w:p w:rsidR="00C47095" w:rsidRPr="00BB3468" w:rsidRDefault="007E49EA" w:rsidP="00620A8F">
            <w:pPr>
              <w:pStyle w:val="ListParagraph"/>
              <w:ind w:left="0"/>
            </w:pPr>
            <w:proofErr w:type="spellStart"/>
            <w:r>
              <w:t>Naufal</w:t>
            </w:r>
            <w:proofErr w:type="spellEnd"/>
            <w:r>
              <w:t xml:space="preserve"> A. W. </w:t>
            </w:r>
          </w:p>
        </w:tc>
        <w:tc>
          <w:tcPr>
            <w:tcW w:w="1066" w:type="dxa"/>
          </w:tcPr>
          <w:p w:rsidR="00C47095" w:rsidRPr="00BB3468" w:rsidRDefault="007E49EA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7E49EA" w:rsidTr="00466887">
        <w:tc>
          <w:tcPr>
            <w:tcW w:w="2310" w:type="dxa"/>
          </w:tcPr>
          <w:p w:rsidR="007E49EA" w:rsidRDefault="007E49EA" w:rsidP="00620A8F">
            <w:pPr>
              <w:pStyle w:val="ListParagraph"/>
              <w:ind w:left="0"/>
            </w:pPr>
            <w:proofErr w:type="spellStart"/>
            <w:r>
              <w:t>Balqis</w:t>
            </w:r>
            <w:proofErr w:type="spellEnd"/>
            <w:r>
              <w:t xml:space="preserve"> A. A. W</w:t>
            </w:r>
          </w:p>
        </w:tc>
        <w:tc>
          <w:tcPr>
            <w:tcW w:w="1066" w:type="dxa"/>
          </w:tcPr>
          <w:p w:rsidR="007E49EA" w:rsidRDefault="007E49EA" w:rsidP="00620A8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3555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</w:tr>
      <w:tr w:rsidR="007E49EA" w:rsidTr="00466887">
        <w:tc>
          <w:tcPr>
            <w:tcW w:w="2310" w:type="dxa"/>
          </w:tcPr>
          <w:p w:rsidR="007E49EA" w:rsidRDefault="007E49EA" w:rsidP="00620A8F">
            <w:pPr>
              <w:pStyle w:val="ListParagraph"/>
              <w:ind w:left="0"/>
            </w:pPr>
            <w:proofErr w:type="spellStart"/>
            <w:r>
              <w:t>Sulaiman</w:t>
            </w:r>
            <w:proofErr w:type="spellEnd"/>
            <w:r>
              <w:t xml:space="preserve"> S. A. W</w:t>
            </w:r>
          </w:p>
        </w:tc>
        <w:tc>
          <w:tcPr>
            <w:tcW w:w="1066" w:type="dxa"/>
          </w:tcPr>
          <w:p w:rsidR="007E49EA" w:rsidRDefault="007E49EA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</w:tr>
      <w:tr w:rsidR="007E49EA" w:rsidTr="00466887">
        <w:tc>
          <w:tcPr>
            <w:tcW w:w="2310" w:type="dxa"/>
          </w:tcPr>
          <w:p w:rsidR="007E49EA" w:rsidRDefault="007E49EA" w:rsidP="00620A8F">
            <w:pPr>
              <w:pStyle w:val="ListParagraph"/>
              <w:ind w:left="0"/>
            </w:pPr>
            <w:proofErr w:type="spellStart"/>
            <w:r>
              <w:t>Luqman</w:t>
            </w:r>
            <w:proofErr w:type="spellEnd"/>
            <w:r>
              <w:t xml:space="preserve"> A. W.</w:t>
            </w:r>
          </w:p>
        </w:tc>
        <w:tc>
          <w:tcPr>
            <w:tcW w:w="1066" w:type="dxa"/>
          </w:tcPr>
          <w:p w:rsidR="007E49EA" w:rsidRDefault="007E49EA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</w:tr>
      <w:tr w:rsidR="007E49EA" w:rsidTr="00466887">
        <w:tc>
          <w:tcPr>
            <w:tcW w:w="2310" w:type="dxa"/>
          </w:tcPr>
          <w:p w:rsidR="007E49EA" w:rsidRDefault="007E49EA" w:rsidP="00620A8F">
            <w:pPr>
              <w:pStyle w:val="ListParagraph"/>
              <w:ind w:left="0"/>
            </w:pPr>
            <w:r>
              <w:lastRenderedPageBreak/>
              <w:t>Ammar A. R. A. W</w:t>
            </w:r>
          </w:p>
        </w:tc>
        <w:tc>
          <w:tcPr>
            <w:tcW w:w="1066" w:type="dxa"/>
          </w:tcPr>
          <w:p w:rsidR="007E49EA" w:rsidRDefault="007E49EA" w:rsidP="00620A8F">
            <w:pPr>
              <w:pStyle w:val="ListParagraph"/>
              <w:ind w:left="0"/>
            </w:pPr>
          </w:p>
        </w:tc>
        <w:tc>
          <w:tcPr>
            <w:tcW w:w="3555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  <w:tc>
          <w:tcPr>
            <w:tcW w:w="2311" w:type="dxa"/>
          </w:tcPr>
          <w:p w:rsidR="007E49EA" w:rsidRPr="00BB3468" w:rsidRDefault="007E49EA" w:rsidP="00620A8F">
            <w:pPr>
              <w:pStyle w:val="ListParagraph"/>
              <w:ind w:left="0"/>
            </w:pPr>
          </w:p>
        </w:tc>
      </w:tr>
    </w:tbl>
    <w:p w:rsidR="00C47095" w:rsidRDefault="00C47095" w:rsidP="00C47095">
      <w:pPr>
        <w:pStyle w:val="ListParagraph"/>
        <w:ind w:left="-66"/>
        <w:rPr>
          <w:b/>
        </w:rPr>
      </w:pPr>
    </w:p>
    <w:p w:rsidR="00C47095" w:rsidRDefault="004C5603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SUAMI / ISTRI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794"/>
        <w:gridCol w:w="5448"/>
      </w:tblGrid>
      <w:tr w:rsidR="00C47095" w:rsidTr="00466887">
        <w:tc>
          <w:tcPr>
            <w:tcW w:w="379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NAMA LENGKAP </w:t>
            </w:r>
          </w:p>
        </w:tc>
        <w:tc>
          <w:tcPr>
            <w:tcW w:w="5448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466887">
        <w:tc>
          <w:tcPr>
            <w:tcW w:w="379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5448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466887">
        <w:tc>
          <w:tcPr>
            <w:tcW w:w="379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AGAMA</w:t>
            </w:r>
          </w:p>
        </w:tc>
        <w:tc>
          <w:tcPr>
            <w:tcW w:w="5448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466887">
        <w:tc>
          <w:tcPr>
            <w:tcW w:w="379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5448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466887">
        <w:tc>
          <w:tcPr>
            <w:tcW w:w="379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448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:rsidTr="00466887">
        <w:tc>
          <w:tcPr>
            <w:tcW w:w="3794" w:type="dxa"/>
          </w:tcPr>
          <w:p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TANGGAL MENIKAH</w:t>
            </w:r>
          </w:p>
        </w:tc>
        <w:tc>
          <w:tcPr>
            <w:tcW w:w="5448" w:type="dxa"/>
          </w:tcPr>
          <w:p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:rsidR="00C47095" w:rsidRDefault="00C47095" w:rsidP="00C47095">
      <w:pPr>
        <w:pStyle w:val="ListParagraph"/>
        <w:ind w:left="-66"/>
        <w:rPr>
          <w:b/>
        </w:rPr>
      </w:pPr>
    </w:p>
    <w:p w:rsidR="00466887" w:rsidRDefault="00466887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ANAK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466887" w:rsidTr="00466887">
        <w:trPr>
          <w:trHeight w:val="405"/>
        </w:trPr>
        <w:tc>
          <w:tcPr>
            <w:tcW w:w="2310" w:type="dxa"/>
            <w:vAlign w:val="center"/>
          </w:tcPr>
          <w:p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466887" w:rsidTr="00466887">
        <w:tc>
          <w:tcPr>
            <w:tcW w:w="2310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:rsidTr="00466887">
        <w:tc>
          <w:tcPr>
            <w:tcW w:w="2310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:rsidTr="00466887">
        <w:tc>
          <w:tcPr>
            <w:tcW w:w="2310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:rsidTr="00466887">
        <w:tc>
          <w:tcPr>
            <w:tcW w:w="2310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:rsidR="00C47095" w:rsidRPr="0046726A" w:rsidRDefault="00C47095" w:rsidP="0046726A">
      <w:pPr>
        <w:ind w:left="0"/>
        <w:rPr>
          <w:b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B257D" wp14:editId="77BA10F6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4F72C" id="Straight Connector 2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" strokecolor="black [3040]"/>
            </w:pict>
          </mc:Fallback>
        </mc:AlternateContent>
      </w:r>
    </w:p>
    <w:p w:rsidR="0006221B" w:rsidRDefault="0006221B" w:rsidP="0006221B">
      <w:pPr>
        <w:pStyle w:val="ListParagraph"/>
        <w:numPr>
          <w:ilvl w:val="0"/>
          <w:numId w:val="44"/>
        </w:numPr>
        <w:spacing w:after="0" w:line="240" w:lineRule="auto"/>
        <w:ind w:left="709" w:hanging="357"/>
        <w:rPr>
          <w:b/>
        </w:rPr>
      </w:pPr>
      <w:r>
        <w:rPr>
          <w:b/>
        </w:rPr>
        <w:t xml:space="preserve">5 (Lima) KEKUATAN DAN KELEMAHAN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447"/>
        <w:gridCol w:w="4621"/>
      </w:tblGrid>
      <w:tr w:rsidR="0006221B" w:rsidTr="0006221B">
        <w:trPr>
          <w:trHeight w:val="412"/>
        </w:trPr>
        <w:tc>
          <w:tcPr>
            <w:tcW w:w="4447" w:type="dxa"/>
          </w:tcPr>
          <w:p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KEKUATAN</w:t>
            </w:r>
          </w:p>
        </w:tc>
        <w:tc>
          <w:tcPr>
            <w:tcW w:w="4621" w:type="dxa"/>
          </w:tcPr>
          <w:p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KELEMAHAN</w:t>
            </w:r>
          </w:p>
        </w:tc>
      </w:tr>
      <w:tr w:rsidR="0006221B" w:rsidTr="0006221B">
        <w:tc>
          <w:tcPr>
            <w:tcW w:w="4447" w:type="dxa"/>
          </w:tcPr>
          <w:p w:rsidR="0006221B" w:rsidRPr="00BB3468" w:rsidRDefault="00AD0502" w:rsidP="005B6F21">
            <w:pPr>
              <w:ind w:left="0"/>
            </w:pP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</w:p>
        </w:tc>
        <w:tc>
          <w:tcPr>
            <w:tcW w:w="4621" w:type="dxa"/>
          </w:tcPr>
          <w:p w:rsidR="0006221B" w:rsidRPr="00BB3468" w:rsidRDefault="00AD0502" w:rsidP="0006221B"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</w:p>
        </w:tc>
      </w:tr>
      <w:tr w:rsidR="0006221B" w:rsidTr="0006221B">
        <w:tc>
          <w:tcPr>
            <w:tcW w:w="4447" w:type="dxa"/>
          </w:tcPr>
          <w:p w:rsidR="0006221B" w:rsidRPr="00BB3468" w:rsidRDefault="00AD0502" w:rsidP="0006221B"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 w:rsidR="00330387">
              <w:t xml:space="preserve"> </w:t>
            </w:r>
            <w:proofErr w:type="spellStart"/>
            <w:r w:rsidR="00330387">
              <w:t>jika</w:t>
            </w:r>
            <w:proofErr w:type="spellEnd"/>
            <w:r w:rsidR="00330387">
              <w:t xml:space="preserve"> </w:t>
            </w:r>
            <w:proofErr w:type="spellStart"/>
            <w:r w:rsidR="00330387">
              <w:t>berkaitan</w:t>
            </w:r>
            <w:proofErr w:type="spellEnd"/>
            <w:r w:rsidR="00330387">
              <w:t xml:space="preserve"> </w:t>
            </w:r>
            <w:proofErr w:type="spellStart"/>
            <w:r w:rsidR="00330387">
              <w:t>dengan</w:t>
            </w:r>
            <w:proofErr w:type="spellEnd"/>
            <w:r w:rsidR="00330387">
              <w:t xml:space="preserve"> </w:t>
            </w:r>
            <w:proofErr w:type="spellStart"/>
            <w:r w:rsidR="00330387">
              <w:t>bicara</w:t>
            </w:r>
            <w:proofErr w:type="spellEnd"/>
            <w:r w:rsidR="00330387">
              <w:t xml:space="preserve"> di </w:t>
            </w:r>
            <w:proofErr w:type="spellStart"/>
            <w:r w:rsidR="00330387">
              <w:t>depan</w:t>
            </w:r>
            <w:proofErr w:type="spellEnd"/>
            <w:r w:rsidR="00330387">
              <w:t xml:space="preserve"> </w:t>
            </w:r>
            <w:proofErr w:type="spellStart"/>
            <w:r w:rsidR="00330387">
              <w:t>umum</w:t>
            </w:r>
            <w:proofErr w:type="spellEnd"/>
          </w:p>
        </w:tc>
        <w:tc>
          <w:tcPr>
            <w:tcW w:w="4621" w:type="dxa"/>
          </w:tcPr>
          <w:p w:rsidR="0006221B" w:rsidRPr="00BB3468" w:rsidRDefault="00AD0502" w:rsidP="0006221B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malas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, ex: Males </w:t>
            </w:r>
            <w:proofErr w:type="spellStart"/>
            <w:r>
              <w:t>ngantor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kerjaan</w:t>
            </w:r>
            <w:proofErr w:type="spellEnd"/>
            <w:r>
              <w:t xml:space="preserve"> di </w:t>
            </w:r>
            <w:proofErr w:type="spellStart"/>
            <w:r>
              <w:t>kantornya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males </w:t>
            </w:r>
            <w:proofErr w:type="spellStart"/>
            <w:r>
              <w:t>perginya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</w:p>
        </w:tc>
      </w:tr>
      <w:tr w:rsidR="0006221B" w:rsidTr="0006221B">
        <w:tc>
          <w:tcPr>
            <w:tcW w:w="4447" w:type="dxa"/>
          </w:tcPr>
          <w:p w:rsidR="0006221B" w:rsidRPr="00BB3468" w:rsidRDefault="00AD0502" w:rsidP="0006221B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senang</w:t>
            </w:r>
            <w:proofErr w:type="spellEnd"/>
            <w:r>
              <w:t xml:space="preserve"> </w:t>
            </w:r>
            <w:proofErr w:type="spellStart"/>
            <w:r>
              <w:t>berkreasi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berbicara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didepan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4621" w:type="dxa"/>
          </w:tcPr>
          <w:p w:rsidR="0006221B" w:rsidRPr="00BB3468" w:rsidRDefault="00AD0502" w:rsidP="0006221B">
            <w:proofErr w:type="spellStart"/>
            <w:r>
              <w:t>Selain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</w:p>
        </w:tc>
      </w:tr>
      <w:tr w:rsidR="005B6F21" w:rsidTr="0006221B">
        <w:tc>
          <w:tcPr>
            <w:tcW w:w="4447" w:type="dxa"/>
          </w:tcPr>
          <w:p w:rsidR="005B6F21" w:rsidRPr="00BB3468" w:rsidRDefault="00C35C76" w:rsidP="0006221B">
            <w:proofErr w:type="spellStart"/>
            <w:r>
              <w:t>Haus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621" w:type="dxa"/>
          </w:tcPr>
          <w:p w:rsidR="005B6F21" w:rsidRPr="00BB3468" w:rsidRDefault="00AD0502" w:rsidP="0006221B"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, </w:t>
            </w:r>
            <w:proofErr w:type="spellStart"/>
            <w:r>
              <w:t>lupa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</w:p>
        </w:tc>
      </w:tr>
      <w:tr w:rsidR="005B6F21" w:rsidTr="0006221B">
        <w:tc>
          <w:tcPr>
            <w:tcW w:w="4447" w:type="dxa"/>
          </w:tcPr>
          <w:p w:rsidR="005B6F21" w:rsidRPr="00BB3468" w:rsidRDefault="00330387" w:rsidP="0006221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takut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</w:p>
        </w:tc>
        <w:tc>
          <w:tcPr>
            <w:tcW w:w="4621" w:type="dxa"/>
          </w:tcPr>
          <w:p w:rsidR="005B6F21" w:rsidRPr="00BB3468" w:rsidRDefault="00AD0502" w:rsidP="00AD0502"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buyar</w:t>
            </w:r>
            <w:proofErr w:type="spellEnd"/>
            <w:r>
              <w:t xml:space="preserve">,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</w:tr>
      <w:tr w:rsidR="005B6F21" w:rsidTr="0006221B">
        <w:tc>
          <w:tcPr>
            <w:tcW w:w="4447" w:type="dxa"/>
          </w:tcPr>
          <w:p w:rsidR="005B6F21" w:rsidRPr="00BB3468" w:rsidRDefault="00330387" w:rsidP="0006221B">
            <w:r>
              <w:t>Perfectionist</w:t>
            </w:r>
          </w:p>
        </w:tc>
        <w:tc>
          <w:tcPr>
            <w:tcW w:w="4621" w:type="dxa"/>
          </w:tcPr>
          <w:p w:rsidR="005B6F21" w:rsidRPr="00BB3468" w:rsidRDefault="00330387" w:rsidP="0006221B">
            <w:r>
              <w:t>Perfectionist</w:t>
            </w:r>
          </w:p>
        </w:tc>
      </w:tr>
    </w:tbl>
    <w:p w:rsidR="0006221B" w:rsidRDefault="0006221B" w:rsidP="0006221B">
      <w:pPr>
        <w:pStyle w:val="ListParagraph"/>
        <w:spacing w:after="0" w:line="240" w:lineRule="auto"/>
        <w:ind w:left="360"/>
        <w:rPr>
          <w:b/>
        </w:rPr>
      </w:pPr>
    </w:p>
    <w:p w:rsidR="0006221B" w:rsidRPr="0006221B" w:rsidRDefault="004C5603" w:rsidP="0006221B">
      <w:pPr>
        <w:pStyle w:val="ListParagraph"/>
        <w:numPr>
          <w:ilvl w:val="0"/>
          <w:numId w:val="44"/>
        </w:numPr>
        <w:spacing w:after="0" w:line="240" w:lineRule="auto"/>
        <w:ind w:left="709"/>
        <w:rPr>
          <w:b/>
        </w:rPr>
      </w:pPr>
      <w:r>
        <w:rPr>
          <w:b/>
        </w:rPr>
        <w:t>KEMAMPUAN</w:t>
      </w:r>
      <w:r w:rsidR="0006221B" w:rsidRPr="0006221B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7225"/>
        <w:gridCol w:w="1843"/>
      </w:tblGrid>
      <w:tr w:rsidR="0006221B" w:rsidTr="0046726A">
        <w:trPr>
          <w:trHeight w:val="412"/>
        </w:trPr>
        <w:tc>
          <w:tcPr>
            <w:tcW w:w="7225" w:type="dxa"/>
          </w:tcPr>
          <w:p w:rsidR="0006221B" w:rsidRPr="00782386" w:rsidRDefault="0006221B" w:rsidP="00620A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</w:p>
        </w:tc>
        <w:tc>
          <w:tcPr>
            <w:tcW w:w="1843" w:type="dxa"/>
          </w:tcPr>
          <w:p w:rsidR="0006221B" w:rsidRPr="00782386" w:rsidRDefault="0006221B" w:rsidP="00620A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Nilai</w:t>
            </w:r>
            <w:proofErr w:type="spellEnd"/>
            <w:r>
              <w:rPr>
                <w:b/>
              </w:rPr>
              <w:t xml:space="preserve"> 1 - 10</w:t>
            </w:r>
          </w:p>
        </w:tc>
      </w:tr>
      <w:tr w:rsidR="0006221B" w:rsidTr="0046726A">
        <w:tc>
          <w:tcPr>
            <w:tcW w:w="7225" w:type="dxa"/>
          </w:tcPr>
          <w:p w:rsidR="0006221B" w:rsidRPr="00BD64B3" w:rsidRDefault="00330387" w:rsidP="0046726A">
            <w:pPr>
              <w:ind w:left="0"/>
              <w:rPr>
                <w:i/>
              </w:rPr>
            </w:pPr>
            <w:r>
              <w:rPr>
                <w:i/>
              </w:rPr>
              <w:t>Currency/Stock Market Analysis</w:t>
            </w:r>
          </w:p>
        </w:tc>
        <w:tc>
          <w:tcPr>
            <w:tcW w:w="1843" w:type="dxa"/>
          </w:tcPr>
          <w:p w:rsidR="0006221B" w:rsidRPr="00BD64B3" w:rsidRDefault="00330387" w:rsidP="00620A8F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06221B" w:rsidTr="0046726A">
        <w:tc>
          <w:tcPr>
            <w:tcW w:w="7225" w:type="dxa"/>
          </w:tcPr>
          <w:p w:rsidR="0006221B" w:rsidRPr="00BD64B3" w:rsidRDefault="00330387" w:rsidP="0046726A">
            <w:pPr>
              <w:ind w:left="0"/>
              <w:rPr>
                <w:i/>
              </w:rPr>
            </w:pPr>
            <w:r>
              <w:rPr>
                <w:i/>
              </w:rPr>
              <w:t>Programming</w:t>
            </w:r>
          </w:p>
        </w:tc>
        <w:tc>
          <w:tcPr>
            <w:tcW w:w="1843" w:type="dxa"/>
          </w:tcPr>
          <w:p w:rsidR="0006221B" w:rsidRPr="00BD64B3" w:rsidRDefault="00330387" w:rsidP="00620A8F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06221B" w:rsidTr="0046726A">
        <w:tc>
          <w:tcPr>
            <w:tcW w:w="7225" w:type="dxa"/>
          </w:tcPr>
          <w:p w:rsidR="0006221B" w:rsidRPr="00BD64B3" w:rsidRDefault="00C35C76" w:rsidP="00620A8F">
            <w:r>
              <w:lastRenderedPageBreak/>
              <w:t>Writing</w:t>
            </w:r>
          </w:p>
        </w:tc>
        <w:tc>
          <w:tcPr>
            <w:tcW w:w="1843" w:type="dxa"/>
          </w:tcPr>
          <w:p w:rsidR="0006221B" w:rsidRPr="00BD64B3" w:rsidRDefault="00C35C76" w:rsidP="00620A8F">
            <w:r>
              <w:t>5</w:t>
            </w:r>
          </w:p>
        </w:tc>
      </w:tr>
      <w:tr w:rsidR="0006221B" w:rsidTr="0046726A">
        <w:tc>
          <w:tcPr>
            <w:tcW w:w="7225" w:type="dxa"/>
          </w:tcPr>
          <w:p w:rsidR="0006221B" w:rsidRPr="00BD64B3" w:rsidRDefault="00C35C76" w:rsidP="00620A8F">
            <w:r>
              <w:t>English (Speaking, Reading, Listening)</w:t>
            </w:r>
          </w:p>
        </w:tc>
        <w:tc>
          <w:tcPr>
            <w:tcW w:w="1843" w:type="dxa"/>
          </w:tcPr>
          <w:p w:rsidR="0006221B" w:rsidRPr="00BD64B3" w:rsidRDefault="00C35C76" w:rsidP="00620A8F">
            <w:r>
              <w:t>8</w:t>
            </w:r>
          </w:p>
        </w:tc>
      </w:tr>
      <w:tr w:rsidR="0006221B" w:rsidTr="0046726A">
        <w:tc>
          <w:tcPr>
            <w:tcW w:w="7225" w:type="dxa"/>
          </w:tcPr>
          <w:p w:rsidR="0006221B" w:rsidRPr="00BD64B3" w:rsidRDefault="0006221B" w:rsidP="00620A8F"/>
        </w:tc>
        <w:tc>
          <w:tcPr>
            <w:tcW w:w="1843" w:type="dxa"/>
          </w:tcPr>
          <w:p w:rsidR="0006221B" w:rsidRPr="00BD64B3" w:rsidRDefault="0006221B" w:rsidP="00620A8F"/>
        </w:tc>
      </w:tr>
      <w:tr w:rsidR="0006221B" w:rsidTr="0046726A">
        <w:tc>
          <w:tcPr>
            <w:tcW w:w="7225" w:type="dxa"/>
          </w:tcPr>
          <w:p w:rsidR="0006221B" w:rsidRPr="00BD64B3" w:rsidRDefault="0006221B" w:rsidP="00620A8F"/>
        </w:tc>
        <w:tc>
          <w:tcPr>
            <w:tcW w:w="1843" w:type="dxa"/>
          </w:tcPr>
          <w:p w:rsidR="0006221B" w:rsidRPr="00BD64B3" w:rsidRDefault="0006221B" w:rsidP="00620A8F"/>
        </w:tc>
      </w:tr>
      <w:tr w:rsidR="00BD64B3" w:rsidTr="0046726A">
        <w:tc>
          <w:tcPr>
            <w:tcW w:w="7225" w:type="dxa"/>
          </w:tcPr>
          <w:p w:rsidR="00BD64B3" w:rsidRPr="00BD64B3" w:rsidRDefault="00BD64B3" w:rsidP="00620A8F"/>
        </w:tc>
        <w:tc>
          <w:tcPr>
            <w:tcW w:w="1843" w:type="dxa"/>
          </w:tcPr>
          <w:p w:rsidR="00BD64B3" w:rsidRPr="00BD64B3" w:rsidRDefault="00BD64B3" w:rsidP="00620A8F"/>
        </w:tc>
      </w:tr>
      <w:tr w:rsidR="00BD64B3" w:rsidTr="0046726A">
        <w:tc>
          <w:tcPr>
            <w:tcW w:w="7225" w:type="dxa"/>
          </w:tcPr>
          <w:p w:rsidR="00BD64B3" w:rsidRPr="00BD64B3" w:rsidRDefault="00BD64B3" w:rsidP="00620A8F"/>
        </w:tc>
        <w:tc>
          <w:tcPr>
            <w:tcW w:w="1843" w:type="dxa"/>
          </w:tcPr>
          <w:p w:rsidR="00BD64B3" w:rsidRPr="00BD64B3" w:rsidRDefault="00BD64B3" w:rsidP="00620A8F"/>
        </w:tc>
      </w:tr>
      <w:tr w:rsidR="00BD64B3" w:rsidTr="0046726A">
        <w:tc>
          <w:tcPr>
            <w:tcW w:w="7225" w:type="dxa"/>
          </w:tcPr>
          <w:p w:rsidR="00BD64B3" w:rsidRPr="00BD64B3" w:rsidRDefault="00BD64B3" w:rsidP="00620A8F"/>
        </w:tc>
        <w:tc>
          <w:tcPr>
            <w:tcW w:w="1843" w:type="dxa"/>
          </w:tcPr>
          <w:p w:rsidR="00BD64B3" w:rsidRPr="00BD64B3" w:rsidRDefault="00BD64B3" w:rsidP="00620A8F"/>
        </w:tc>
      </w:tr>
      <w:tr w:rsidR="00BD64B3" w:rsidTr="0046726A">
        <w:tc>
          <w:tcPr>
            <w:tcW w:w="7225" w:type="dxa"/>
          </w:tcPr>
          <w:p w:rsidR="00BD64B3" w:rsidRDefault="00BD64B3" w:rsidP="00620A8F"/>
        </w:tc>
        <w:tc>
          <w:tcPr>
            <w:tcW w:w="1843" w:type="dxa"/>
          </w:tcPr>
          <w:p w:rsidR="00BD64B3" w:rsidRDefault="00BD64B3" w:rsidP="00620A8F"/>
        </w:tc>
      </w:tr>
    </w:tbl>
    <w:p w:rsidR="003B371F" w:rsidRDefault="003B371F" w:rsidP="00620A8F">
      <w:pPr>
        <w:tabs>
          <w:tab w:val="left" w:pos="1551"/>
        </w:tabs>
        <w:ind w:left="0"/>
      </w:pPr>
    </w:p>
    <w:p w:rsidR="003B371F" w:rsidRDefault="003B371F">
      <w:r>
        <w:br w:type="page"/>
      </w:r>
    </w:p>
    <w:p w:rsidR="00D35FF1" w:rsidRPr="00FB4EF5" w:rsidRDefault="004C5603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709"/>
        <w:rPr>
          <w:b/>
          <w:lang w:val="id-ID"/>
        </w:rPr>
      </w:pPr>
      <w:r w:rsidRPr="00FB4EF5">
        <w:rPr>
          <w:b/>
          <w:lang w:val="id-ID"/>
        </w:rPr>
        <w:lastRenderedPageBreak/>
        <w:t>Portofolio Aplikasi/Projek/Produk yang pernah di buat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469"/>
        <w:gridCol w:w="3020"/>
        <w:gridCol w:w="3581"/>
      </w:tblGrid>
      <w:tr w:rsidR="004C5603" w:rsidRPr="00782386" w:rsidTr="004C5603">
        <w:trPr>
          <w:trHeight w:val="412"/>
        </w:trPr>
        <w:tc>
          <w:tcPr>
            <w:tcW w:w="3469" w:type="dxa"/>
          </w:tcPr>
          <w:p w:rsidR="004C5603" w:rsidRPr="00782386" w:rsidRDefault="004C5603" w:rsidP="00620A8F">
            <w:pPr>
              <w:jc w:val="center"/>
              <w:rPr>
                <w:b/>
              </w:rPr>
            </w:pPr>
            <w:r>
              <w:rPr>
                <w:b/>
              </w:rPr>
              <w:t>APLIKASI YANG PERNAH DIBUAT</w:t>
            </w:r>
          </w:p>
        </w:tc>
        <w:tc>
          <w:tcPr>
            <w:tcW w:w="3020" w:type="dxa"/>
          </w:tcPr>
          <w:p w:rsid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SEBAGAI</w:t>
            </w:r>
          </w:p>
        </w:tc>
        <w:tc>
          <w:tcPr>
            <w:tcW w:w="3581" w:type="dxa"/>
          </w:tcPr>
          <w:p w:rsidR="004C5603" w:rsidRP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TEKNOLOGI YANG DIGUNAKAN</w:t>
            </w:r>
          </w:p>
        </w:tc>
      </w:tr>
      <w:tr w:rsidR="004C5603" w:rsidRPr="0046726A" w:rsidTr="004C5603">
        <w:tc>
          <w:tcPr>
            <w:tcW w:w="3469" w:type="dxa"/>
          </w:tcPr>
          <w:p w:rsidR="004C5603" w:rsidRPr="00095F80" w:rsidRDefault="00DE24FD" w:rsidP="004C5603">
            <w:pPr>
              <w:ind w:left="0"/>
              <w:jc w:val="center"/>
            </w:pPr>
            <w:r>
              <w:t xml:space="preserve">Web </w:t>
            </w:r>
            <w:proofErr w:type="spellStart"/>
            <w:r>
              <w:t>Lifescape</w:t>
            </w:r>
            <w:proofErr w:type="spellEnd"/>
          </w:p>
        </w:tc>
        <w:tc>
          <w:tcPr>
            <w:tcW w:w="3020" w:type="dxa"/>
          </w:tcPr>
          <w:p w:rsidR="0001400F" w:rsidRPr="00DE24FD" w:rsidRDefault="00DE24FD" w:rsidP="0001400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Web Programmer</w:t>
            </w:r>
          </w:p>
        </w:tc>
        <w:tc>
          <w:tcPr>
            <w:tcW w:w="3581" w:type="dxa"/>
          </w:tcPr>
          <w:p w:rsidR="004C5603" w:rsidRPr="00095F80" w:rsidRDefault="00DE24FD" w:rsidP="004C5603">
            <w:pPr>
              <w:jc w:val="center"/>
            </w:pPr>
            <w:r>
              <w:t xml:space="preserve">Yii2, </w:t>
            </w:r>
            <w:proofErr w:type="spellStart"/>
            <w:r>
              <w:t>Postgresql</w:t>
            </w:r>
            <w:proofErr w:type="spellEnd"/>
          </w:p>
        </w:tc>
      </w:tr>
      <w:tr w:rsidR="004C5603" w:rsidRPr="0046726A" w:rsidTr="004C5603">
        <w:tc>
          <w:tcPr>
            <w:tcW w:w="3469" w:type="dxa"/>
          </w:tcPr>
          <w:p w:rsidR="004C5603" w:rsidRPr="00095F80" w:rsidRDefault="00DE24FD" w:rsidP="00620A8F">
            <w:pPr>
              <w:ind w:left="0"/>
              <w:rPr>
                <w:i/>
              </w:rPr>
            </w:pPr>
            <w:r>
              <w:rPr>
                <w:i/>
              </w:rPr>
              <w:t>Web A White!</w:t>
            </w:r>
          </w:p>
        </w:tc>
        <w:tc>
          <w:tcPr>
            <w:tcW w:w="3020" w:type="dxa"/>
          </w:tcPr>
          <w:p w:rsidR="004C5603" w:rsidRPr="00095F80" w:rsidRDefault="00DE24FD" w:rsidP="00620A8F">
            <w:pPr>
              <w:rPr>
                <w:i/>
              </w:rPr>
            </w:pPr>
            <w:r>
              <w:rPr>
                <w:i/>
              </w:rPr>
              <w:t>Web Programmer</w:t>
            </w:r>
          </w:p>
        </w:tc>
        <w:tc>
          <w:tcPr>
            <w:tcW w:w="3581" w:type="dxa"/>
          </w:tcPr>
          <w:p w:rsidR="004C5603" w:rsidRPr="00095F80" w:rsidRDefault="00DE24FD" w:rsidP="00620A8F">
            <w:pPr>
              <w:rPr>
                <w:i/>
              </w:rPr>
            </w:pPr>
            <w:proofErr w:type="spellStart"/>
            <w:r>
              <w:rPr>
                <w:i/>
              </w:rPr>
              <w:t>Laravel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Postgresql</w:t>
            </w:r>
            <w:proofErr w:type="spellEnd"/>
          </w:p>
        </w:tc>
      </w:tr>
      <w:tr w:rsidR="004C5603" w:rsidRPr="00782386" w:rsidTr="004C5603">
        <w:tc>
          <w:tcPr>
            <w:tcW w:w="3469" w:type="dxa"/>
          </w:tcPr>
          <w:p w:rsidR="004C5603" w:rsidRPr="00095F80" w:rsidRDefault="00DE24FD" w:rsidP="00620A8F">
            <w:r>
              <w:t>Expert Advisors</w:t>
            </w:r>
          </w:p>
        </w:tc>
        <w:tc>
          <w:tcPr>
            <w:tcW w:w="3020" w:type="dxa"/>
          </w:tcPr>
          <w:p w:rsidR="004C5603" w:rsidRPr="00095F80" w:rsidRDefault="00DE24FD" w:rsidP="00620A8F">
            <w:r>
              <w:t>EA Programmer</w:t>
            </w:r>
          </w:p>
        </w:tc>
        <w:tc>
          <w:tcPr>
            <w:tcW w:w="3581" w:type="dxa"/>
          </w:tcPr>
          <w:p w:rsidR="004C5603" w:rsidRPr="00095F80" w:rsidRDefault="00DE24FD" w:rsidP="00620A8F">
            <w:r>
              <w:t>MQL4</w:t>
            </w:r>
          </w:p>
        </w:tc>
      </w:tr>
      <w:tr w:rsidR="004C5603" w:rsidRPr="00782386" w:rsidTr="004C5603">
        <w:tc>
          <w:tcPr>
            <w:tcW w:w="3469" w:type="dxa"/>
          </w:tcPr>
          <w:p w:rsidR="004C5603" w:rsidRPr="00095F80" w:rsidRDefault="004C5603" w:rsidP="00620A8F"/>
        </w:tc>
        <w:tc>
          <w:tcPr>
            <w:tcW w:w="3020" w:type="dxa"/>
          </w:tcPr>
          <w:p w:rsidR="004C5603" w:rsidRPr="00095F80" w:rsidRDefault="004C5603" w:rsidP="00620A8F"/>
        </w:tc>
        <w:tc>
          <w:tcPr>
            <w:tcW w:w="3581" w:type="dxa"/>
          </w:tcPr>
          <w:p w:rsidR="004C5603" w:rsidRPr="00095F80" w:rsidRDefault="004C5603" w:rsidP="00620A8F"/>
        </w:tc>
      </w:tr>
      <w:tr w:rsidR="004C5603" w:rsidRPr="00782386" w:rsidTr="004C5603">
        <w:tc>
          <w:tcPr>
            <w:tcW w:w="3469" w:type="dxa"/>
          </w:tcPr>
          <w:p w:rsidR="004C5603" w:rsidRPr="00095F80" w:rsidRDefault="004C5603" w:rsidP="00620A8F"/>
        </w:tc>
        <w:tc>
          <w:tcPr>
            <w:tcW w:w="3020" w:type="dxa"/>
          </w:tcPr>
          <w:p w:rsidR="004C5603" w:rsidRPr="00095F80" w:rsidRDefault="004C5603" w:rsidP="00620A8F"/>
        </w:tc>
        <w:tc>
          <w:tcPr>
            <w:tcW w:w="3581" w:type="dxa"/>
          </w:tcPr>
          <w:p w:rsidR="004C5603" w:rsidRPr="00095F80" w:rsidRDefault="004C5603" w:rsidP="00620A8F"/>
        </w:tc>
      </w:tr>
    </w:tbl>
    <w:p w:rsidR="00FB4EF5" w:rsidRDefault="00FB4EF5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:rsidR="00FB4EF5" w:rsidRPr="005B6F21" w:rsidRDefault="00FB4EF5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426"/>
        <w:rPr>
          <w:b/>
          <w:lang w:val="id-ID"/>
        </w:rPr>
      </w:pPr>
      <w:r w:rsidRPr="00FB4EF5">
        <w:rPr>
          <w:b/>
          <w:lang w:val="id-ID"/>
        </w:rPr>
        <w:t>BPJS</w:t>
      </w:r>
    </w:p>
    <w:p w:rsidR="005B6F21" w:rsidRPr="005B6F21" w:rsidRDefault="005B6F21" w:rsidP="005B6F21">
      <w:pPr>
        <w:tabs>
          <w:tab w:val="left" w:pos="1551"/>
        </w:tabs>
        <w:ind w:left="66"/>
        <w:rPr>
          <w:b/>
        </w:rPr>
      </w:pPr>
      <w:r>
        <w:rPr>
          <w:b/>
        </w:rPr>
        <w:t xml:space="preserve">NO KARTU </w:t>
      </w:r>
      <w:proofErr w:type="gramStart"/>
      <w:r>
        <w:rPr>
          <w:b/>
        </w:rPr>
        <w:t>KELUARGA :</w:t>
      </w:r>
      <w:proofErr w:type="gramEnd"/>
      <w:r>
        <w:rPr>
          <w:b/>
        </w:rPr>
        <w:t xml:space="preserve"> </w:t>
      </w:r>
      <w:r>
        <w:rPr>
          <w:sz w:val="22"/>
        </w:rPr>
        <w:t>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256"/>
        <w:gridCol w:w="3233"/>
        <w:gridCol w:w="3581"/>
      </w:tblGrid>
      <w:tr w:rsidR="00FB4EF5" w:rsidRPr="00782386" w:rsidTr="00FB4EF5">
        <w:trPr>
          <w:trHeight w:val="412"/>
        </w:trPr>
        <w:tc>
          <w:tcPr>
            <w:tcW w:w="3256" w:type="dxa"/>
            <w:vAlign w:val="center"/>
          </w:tcPr>
          <w:p w:rsidR="00FB4EF5" w:rsidRP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KELUARGA SESUAI KARTU KELUARGA</w:t>
            </w:r>
          </w:p>
        </w:tc>
        <w:tc>
          <w:tcPr>
            <w:tcW w:w="3233" w:type="dxa"/>
            <w:vAlign w:val="center"/>
          </w:tcPr>
          <w:p w:rsid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 KELUARGA</w:t>
            </w:r>
          </w:p>
        </w:tc>
        <w:tc>
          <w:tcPr>
            <w:tcW w:w="3581" w:type="dxa"/>
            <w:vAlign w:val="center"/>
          </w:tcPr>
          <w:p w:rsidR="00FB4EF5" w:rsidRPr="004C5603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BPJS</w:t>
            </w:r>
          </w:p>
        </w:tc>
      </w:tr>
      <w:tr w:rsidR="00FB4EF5" w:rsidRPr="0046726A" w:rsidTr="00FB4EF5">
        <w:tc>
          <w:tcPr>
            <w:tcW w:w="3256" w:type="dxa"/>
          </w:tcPr>
          <w:p w:rsidR="00FB4EF5" w:rsidRPr="00274AA7" w:rsidRDefault="00FB4EF5" w:rsidP="00274AA7">
            <w:pPr>
              <w:ind w:left="0"/>
              <w:jc w:val="center"/>
            </w:pPr>
          </w:p>
        </w:tc>
        <w:tc>
          <w:tcPr>
            <w:tcW w:w="3233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:rsidR="00FB4EF5" w:rsidRPr="00885A12" w:rsidRDefault="00FB4EF5" w:rsidP="00274AA7">
            <w:pPr>
              <w:jc w:val="center"/>
            </w:pPr>
          </w:p>
        </w:tc>
      </w:tr>
      <w:tr w:rsidR="00FB4EF5" w:rsidRPr="0046726A" w:rsidTr="00FB4EF5">
        <w:tc>
          <w:tcPr>
            <w:tcW w:w="3256" w:type="dxa"/>
          </w:tcPr>
          <w:p w:rsidR="00FB4EF5" w:rsidRPr="00274AA7" w:rsidRDefault="00FB4EF5" w:rsidP="00274AA7">
            <w:pPr>
              <w:ind w:left="0"/>
              <w:jc w:val="center"/>
            </w:pPr>
          </w:p>
        </w:tc>
        <w:tc>
          <w:tcPr>
            <w:tcW w:w="3233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:rsidR="00FB4EF5" w:rsidRPr="00885A12" w:rsidRDefault="00FB4EF5" w:rsidP="00274AA7">
            <w:pPr>
              <w:jc w:val="center"/>
            </w:pPr>
          </w:p>
        </w:tc>
      </w:tr>
      <w:tr w:rsidR="00FB4EF5" w:rsidRPr="00782386" w:rsidTr="00FB4EF5">
        <w:tc>
          <w:tcPr>
            <w:tcW w:w="3256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:rsidR="00FB4EF5" w:rsidRPr="00274AA7" w:rsidRDefault="00FB4EF5" w:rsidP="00274AA7">
            <w:pPr>
              <w:jc w:val="center"/>
            </w:pPr>
          </w:p>
        </w:tc>
      </w:tr>
      <w:tr w:rsidR="00FB4EF5" w:rsidRPr="00782386" w:rsidTr="00FB4EF5">
        <w:tc>
          <w:tcPr>
            <w:tcW w:w="3256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:rsidR="00FB4EF5" w:rsidRPr="00274AA7" w:rsidRDefault="00FB4EF5" w:rsidP="00274AA7">
            <w:pPr>
              <w:jc w:val="center"/>
            </w:pPr>
          </w:p>
        </w:tc>
      </w:tr>
      <w:tr w:rsidR="00FB4EF5" w:rsidRPr="00782386" w:rsidTr="00FB4EF5">
        <w:tc>
          <w:tcPr>
            <w:tcW w:w="3256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:rsidR="00FB4EF5" w:rsidRPr="00274AA7" w:rsidRDefault="00FB4EF5" w:rsidP="00274AA7">
            <w:pPr>
              <w:jc w:val="center"/>
            </w:pPr>
          </w:p>
        </w:tc>
      </w:tr>
      <w:tr w:rsidR="00FB4EF5" w:rsidRPr="00782386" w:rsidTr="00FB4EF5">
        <w:tc>
          <w:tcPr>
            <w:tcW w:w="3256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:rsidR="00FB4EF5" w:rsidRPr="00274AA7" w:rsidRDefault="00FB4EF5" w:rsidP="00274AA7">
            <w:pPr>
              <w:jc w:val="center"/>
            </w:pPr>
          </w:p>
        </w:tc>
      </w:tr>
    </w:tbl>
    <w:p w:rsidR="00FB4EF5" w:rsidRDefault="00FB4EF5" w:rsidP="00FB4EF5">
      <w:pPr>
        <w:tabs>
          <w:tab w:val="left" w:pos="1551"/>
        </w:tabs>
        <w:ind w:left="0"/>
        <w:rPr>
          <w:lang w:val="id-ID"/>
        </w:rPr>
      </w:pPr>
      <w:r>
        <w:rPr>
          <w:lang w:val="id-ID"/>
        </w:rPr>
        <w:br/>
      </w:r>
    </w:p>
    <w:p w:rsidR="005B6F21" w:rsidRPr="005B6F21" w:rsidRDefault="005B6F21" w:rsidP="005B6F21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AA6B2" wp14:editId="1F5A0057">
                <wp:simplePos x="0" y="0"/>
                <wp:positionH relativeFrom="column">
                  <wp:posOffset>3865506</wp:posOffset>
                </wp:positionH>
                <wp:positionV relativeFrom="paragraph">
                  <wp:posOffset>149860</wp:posOffset>
                </wp:positionV>
                <wp:extent cx="194437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179C9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5pt,11.8pt" to="45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" strokecolor="black [3040]"/>
            </w:pict>
          </mc:Fallback>
        </mc:AlternateContent>
      </w:r>
      <w:r w:rsidRPr="005B6F21">
        <w:rPr>
          <w:b/>
        </w:rPr>
        <w:t xml:space="preserve">MINIMUM GAJI YANG ANDA </w:t>
      </w:r>
      <w:proofErr w:type="gramStart"/>
      <w:r w:rsidRPr="005B6F21">
        <w:rPr>
          <w:b/>
        </w:rPr>
        <w:t>HARAPKAN :</w:t>
      </w:r>
      <w:proofErr w:type="gramEnd"/>
      <w:r w:rsidRPr="005B6F21">
        <w:rPr>
          <w:b/>
        </w:rPr>
        <w:t xml:space="preserve"> RP.</w:t>
      </w:r>
      <w:r w:rsidR="00DE24FD">
        <w:rPr>
          <w:b/>
        </w:rPr>
        <w:t xml:space="preserve"> 5.500.000</w:t>
      </w:r>
    </w:p>
    <w:p w:rsidR="005B6F21" w:rsidRDefault="005B6F21" w:rsidP="005B6F21">
      <w:pPr>
        <w:pStyle w:val="ListParagraph"/>
        <w:ind w:left="-66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3BA50" wp14:editId="73FF89F1">
                <wp:simplePos x="0" y="0"/>
                <wp:positionH relativeFrom="column">
                  <wp:posOffset>3058955</wp:posOffset>
                </wp:positionH>
                <wp:positionV relativeFrom="paragraph">
                  <wp:posOffset>159483</wp:posOffset>
                </wp:positionV>
                <wp:extent cx="3362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52246C"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12.55pt" to="50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" strokecolor="black [3040]"/>
            </w:pict>
          </mc:Fallback>
        </mc:AlternateContent>
      </w:r>
      <w:r>
        <w:rPr>
          <w:b/>
        </w:rPr>
        <w:tab/>
      </w:r>
      <w:r>
        <w:rPr>
          <w:b/>
        </w:rPr>
        <w:tab/>
        <w:t xml:space="preserve"> ALASAN HARAPAN GAJI </w:t>
      </w:r>
      <w:proofErr w:type="gramStart"/>
      <w:r>
        <w:rPr>
          <w:b/>
        </w:rPr>
        <w:t>DIATAS :</w:t>
      </w:r>
      <w:proofErr w:type="spellStart"/>
      <w:r w:rsidR="00DE24FD">
        <w:rPr>
          <w:b/>
        </w:rPr>
        <w:t>Hasil</w:t>
      </w:r>
      <w:proofErr w:type="spellEnd"/>
      <w:proofErr w:type="gramEnd"/>
      <w:r w:rsidR="00DE24FD">
        <w:rPr>
          <w:b/>
        </w:rPr>
        <w:t xml:space="preserve"> yang </w:t>
      </w:r>
      <w:proofErr w:type="spellStart"/>
      <w:r w:rsidR="00DE24FD">
        <w:rPr>
          <w:b/>
        </w:rPr>
        <w:t>saya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dapatkan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setelah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mengukur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cepat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kemampuan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diri</w:t>
      </w:r>
      <w:proofErr w:type="spellEnd"/>
      <w:r w:rsidR="00DE24FD">
        <w:rPr>
          <w:b/>
        </w:rPr>
        <w:t xml:space="preserve"> </w:t>
      </w:r>
      <w:proofErr w:type="spellStart"/>
      <w:r w:rsidR="00DE24FD">
        <w:rPr>
          <w:b/>
        </w:rPr>
        <w:t>saya</w:t>
      </w:r>
      <w:proofErr w:type="spellEnd"/>
    </w:p>
    <w:p w:rsidR="005B6F21" w:rsidRDefault="005B6F21" w:rsidP="005B6F21">
      <w:pPr>
        <w:pStyle w:val="ListParagraph"/>
        <w:ind w:left="-66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BDE8F" wp14:editId="3875DF1A">
                <wp:simplePos x="0" y="0"/>
                <wp:positionH relativeFrom="column">
                  <wp:posOffset>3055766</wp:posOffset>
                </wp:positionH>
                <wp:positionV relativeFrom="paragraph">
                  <wp:posOffset>196850</wp:posOffset>
                </wp:positionV>
                <wp:extent cx="3362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0F9CB" id="Straight Connector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6pt,15.5pt" to="505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" strokecolor="black [3040]"/>
            </w:pict>
          </mc:Fallback>
        </mc:AlternateContent>
      </w:r>
    </w:p>
    <w:p w:rsidR="005B6F21" w:rsidRDefault="005B6F21" w:rsidP="005B6F21">
      <w:pPr>
        <w:pStyle w:val="ListParagraph"/>
        <w:ind w:left="-66"/>
        <w:rPr>
          <w:b/>
        </w:rPr>
      </w:pPr>
    </w:p>
    <w:p w:rsidR="005E2495" w:rsidRDefault="005B6F21" w:rsidP="003B371F">
      <w:pPr>
        <w:pStyle w:val="ListParagraph"/>
        <w:ind w:left="-66"/>
        <w:rPr>
          <w:lang w:val="id-ID"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CC968" wp14:editId="28C74FE8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A5583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Hi5jju2AQAAtw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055"/>
        <w:gridCol w:w="3809"/>
      </w:tblGrid>
      <w:tr w:rsidR="005B6F21" w:rsidTr="005B6F21">
        <w:tc>
          <w:tcPr>
            <w:tcW w:w="3432" w:type="dxa"/>
          </w:tcPr>
          <w:p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:rsidR="005B6F21" w:rsidRPr="005B6F21" w:rsidRDefault="005B6F21" w:rsidP="003B371F">
            <w:pPr>
              <w:ind w:left="0"/>
            </w:pPr>
          </w:p>
        </w:tc>
      </w:tr>
      <w:tr w:rsidR="005B6F21" w:rsidTr="005B6F21">
        <w:tc>
          <w:tcPr>
            <w:tcW w:w="3432" w:type="dxa"/>
          </w:tcPr>
          <w:p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:rsidR="005B6F21" w:rsidRDefault="005B6F21" w:rsidP="005E2495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</w:tcPr>
          <w:p w:rsidR="005B6F21" w:rsidRPr="005B6F21" w:rsidRDefault="005B6F21" w:rsidP="00DE24FD">
            <w:pPr>
              <w:ind w:left="0"/>
              <w:jc w:val="center"/>
            </w:pP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(</w:t>
            </w:r>
            <w:proofErr w:type="spellStart"/>
            <w:r w:rsidR="00DE24FD">
              <w:t>Fauzan</w:t>
            </w:r>
            <w:proofErr w:type="spellEnd"/>
            <w:r w:rsidR="00DE24FD">
              <w:t xml:space="preserve"> </w:t>
            </w:r>
            <w:proofErr w:type="spellStart"/>
            <w:r w:rsidR="00DE24FD">
              <w:t>Abdulwahid</w:t>
            </w:r>
            <w:proofErr w:type="spellEnd"/>
            <w:r>
              <w:t>)</w:t>
            </w:r>
          </w:p>
        </w:tc>
      </w:tr>
    </w:tbl>
    <w:p w:rsidR="004C5603" w:rsidRPr="005E2495" w:rsidRDefault="004C5603" w:rsidP="005E2495">
      <w:pPr>
        <w:ind w:left="0"/>
        <w:rPr>
          <w:lang w:val="id-ID"/>
        </w:rPr>
      </w:pPr>
    </w:p>
    <w:sectPr w:rsidR="004C5603" w:rsidRPr="005E2495" w:rsidSect="006D3D31">
      <w:headerReference w:type="default" r:id="rId13"/>
      <w:footerReference w:type="default" r:id="rId14"/>
      <w:pgSz w:w="12240" w:h="15840" w:code="1"/>
      <w:pgMar w:top="2657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ECD" w:rsidRDefault="008B3ECD" w:rsidP="001E7D29">
      <w:pPr>
        <w:spacing w:after="0" w:line="240" w:lineRule="auto"/>
      </w:pPr>
      <w:r>
        <w:separator/>
      </w:r>
    </w:p>
  </w:endnote>
  <w:endnote w:type="continuationSeparator" w:id="0">
    <w:p w:rsidR="008B3ECD" w:rsidRDefault="008B3EC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8F" w:rsidRDefault="00620A8F" w:rsidP="00D35FF1">
    <w:pPr>
      <w:pStyle w:val="Footer"/>
      <w:tabs>
        <w:tab w:val="left" w:pos="56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ECD" w:rsidRDefault="008B3ECD" w:rsidP="001E7D29">
      <w:pPr>
        <w:spacing w:after="0" w:line="240" w:lineRule="auto"/>
      </w:pPr>
      <w:r>
        <w:separator/>
      </w:r>
    </w:p>
  </w:footnote>
  <w:footnote w:type="continuationSeparator" w:id="0">
    <w:p w:rsidR="008B3ECD" w:rsidRDefault="008B3EC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8F" w:rsidRDefault="00620A8F" w:rsidP="00D35FF1">
    <w:pPr>
      <w:pStyle w:val="Header"/>
      <w:tabs>
        <w:tab w:val="center" w:pos="5126"/>
      </w:tabs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355BF8" wp14:editId="4F161987">
              <wp:simplePos x="0" y="0"/>
              <wp:positionH relativeFrom="column">
                <wp:posOffset>4457700</wp:posOffset>
              </wp:positionH>
              <wp:positionV relativeFrom="paragraph">
                <wp:posOffset>302894</wp:posOffset>
              </wp:positionV>
              <wp:extent cx="2398643" cy="542925"/>
              <wp:effectExtent l="0" t="0" r="2095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643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0A8F" w:rsidRDefault="005B6F21" w:rsidP="003B371F">
                          <w:pPr>
                            <w:jc w:val="center"/>
                          </w:pPr>
                          <w:r>
                            <w:t>POSISI YANG DILAMAR</w:t>
                          </w:r>
                        </w:p>
                        <w:p w:rsidR="008C6543" w:rsidRPr="008C6543" w:rsidRDefault="00E230C1" w:rsidP="008E4D51">
                          <w:proofErr w:type="spellStart"/>
                          <w:r>
                            <w:t>Laravel</w:t>
                          </w:r>
                          <w:proofErr w:type="spellEnd"/>
                          <w:r>
                            <w:t xml:space="preserve"> Programmer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55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51pt;margin-top:23.85pt;width:188.8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">
              <v:textbox>
                <w:txbxContent>
                  <w:p w:rsidR="00620A8F" w:rsidRDefault="005B6F21" w:rsidP="003B371F">
                    <w:pPr>
                      <w:jc w:val="center"/>
                    </w:pPr>
                    <w:r>
                      <w:t>POSISI YANG DILAMAR</w:t>
                    </w:r>
                  </w:p>
                  <w:p w:rsidR="008C6543" w:rsidRPr="008C6543" w:rsidRDefault="00E230C1" w:rsidP="008E4D51">
                    <w:proofErr w:type="spellStart"/>
                    <w:r>
                      <w:t>Laravel</w:t>
                    </w:r>
                    <w:proofErr w:type="spellEnd"/>
                    <w:r>
                      <w:t xml:space="preserve"> Programmer</w:t>
                    </w:r>
                  </w:p>
                </w:txbxContent>
              </v:textbox>
            </v:shape>
          </w:pict>
        </mc:Fallback>
      </mc:AlternateContent>
    </w:r>
    <w:r w:rsidRPr="00084752">
      <w:rPr>
        <w:noProof/>
        <w:sz w:val="40"/>
        <w:lang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157201" wp14:editId="12C34EA2">
              <wp:simplePos x="0" y="0"/>
              <wp:positionH relativeFrom="page">
                <wp:posOffset>57150</wp:posOffset>
              </wp:positionH>
              <wp:positionV relativeFrom="page">
                <wp:posOffset>-619125</wp:posOffset>
              </wp:positionV>
              <wp:extent cx="7715250" cy="10782478"/>
              <wp:effectExtent l="0" t="19050" r="57150" b="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5250" cy="10782478"/>
                        <a:chOff x="0" y="0"/>
                        <a:chExt cx="7715616" cy="10782774"/>
                      </a:xfrm>
                    </wpg:grpSpPr>
                    <wps:wsp>
                      <wps:cNvPr id="2" name="Freeform: Shape 8"/>
                      <wps:cNvSpPr/>
                      <wps:spPr>
                        <a:xfrm>
                          <a:off x="3962588" y="0"/>
                          <a:ext cx="3753028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36D47" id="Group 29" o:spid="_x0000_s1026" style="position:absolute;margin-left:4.5pt;margin-top:-48.75pt;width:607.5pt;height:849pt;z-index:-251657216;mso-position-horizontal-relative:page;mso-position-vertical-relative:page" coordsize="77156,1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">
              <v:shape id="Freeform: Shape 8" o:spid="_x0000_s1027" style="position:absolute;left:39625;width:37531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" path="m3429208,12451r,876575l497239,889026,12452,12451r3416756,xe" fillcolor="#292733 [2415]" strokecolor="#292733 [2415]">
                <v:shadow on="t" color="black" opacity="24903f" origin=",.5" offset="0,.55556mm"/>
                <v:path arrowok="t" o:connecttype="custom" o:connectlocs="3744870,12451;3744870,889027;543010,889027;13598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" path="m12452,890686r,-878235l3030752,12451r484788,878235l12452,890686xe" fillcolor="#292733 [2415]" strokecolor="#292733 [2415]" strokeweight="2pt">
                <v:path arrowok="t" o:connecttype="custom" o:connectlocs="12452,890687;12452,12451;3030752,12451;3515540,890687" o:connectangles="0,0,0,0"/>
              </v:shape>
              <v:shape id="Freeform: Shape 14" o:spid="_x0000_s1029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Description: Home" style="width:4in;height:4in;visibility:visible;mso-wrap-style:square" o:bullet="t">
        <v:imagedata r:id="rId1" o:title="Home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5E301ED"/>
    <w:multiLevelType w:val="hybridMultilevel"/>
    <w:tmpl w:val="E6DE7B10"/>
    <w:lvl w:ilvl="0" w:tplc="A6465AAC">
      <w:start w:val="5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DD4CAF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C37A08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CF75214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FE52C3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1"/>
  </w:num>
  <w:num w:numId="4">
    <w:abstractNumId w:val="13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5"/>
  </w:num>
  <w:num w:numId="28">
    <w:abstractNumId w:val="11"/>
  </w:num>
  <w:num w:numId="29">
    <w:abstractNumId w:val="35"/>
  </w:num>
  <w:num w:numId="30">
    <w:abstractNumId w:val="26"/>
  </w:num>
  <w:num w:numId="31">
    <w:abstractNumId w:val="43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3"/>
  </w:num>
  <w:num w:numId="38">
    <w:abstractNumId w:val="27"/>
  </w:num>
  <w:num w:numId="39">
    <w:abstractNumId w:val="42"/>
  </w:num>
  <w:num w:numId="40">
    <w:abstractNumId w:val="31"/>
  </w:num>
  <w:num w:numId="41">
    <w:abstractNumId w:val="22"/>
  </w:num>
  <w:num w:numId="42">
    <w:abstractNumId w:val="32"/>
  </w:num>
  <w:num w:numId="43">
    <w:abstractNumId w:val="39"/>
  </w:num>
  <w:num w:numId="44">
    <w:abstractNumId w:val="28"/>
  </w:num>
  <w:num w:numId="45">
    <w:abstractNumId w:val="12"/>
  </w:num>
  <w:num w:numId="46">
    <w:abstractNumId w:val="24"/>
  </w:num>
  <w:num w:numId="47">
    <w:abstractNumId w:val="3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EC"/>
    <w:rsid w:val="0000418E"/>
    <w:rsid w:val="0001400F"/>
    <w:rsid w:val="00016839"/>
    <w:rsid w:val="00042FB3"/>
    <w:rsid w:val="00057671"/>
    <w:rsid w:val="0006221B"/>
    <w:rsid w:val="00084752"/>
    <w:rsid w:val="00086540"/>
    <w:rsid w:val="00095F8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42237"/>
    <w:rsid w:val="0015180F"/>
    <w:rsid w:val="001576D9"/>
    <w:rsid w:val="001746FC"/>
    <w:rsid w:val="00193653"/>
    <w:rsid w:val="001A6AC0"/>
    <w:rsid w:val="001C329C"/>
    <w:rsid w:val="001D1EF1"/>
    <w:rsid w:val="001E7D29"/>
    <w:rsid w:val="00222FE0"/>
    <w:rsid w:val="002404F5"/>
    <w:rsid w:val="00274AA7"/>
    <w:rsid w:val="00275260"/>
    <w:rsid w:val="00276FA1"/>
    <w:rsid w:val="00285B87"/>
    <w:rsid w:val="00291B4A"/>
    <w:rsid w:val="002C26A8"/>
    <w:rsid w:val="002C3D7E"/>
    <w:rsid w:val="002E4F42"/>
    <w:rsid w:val="0032131A"/>
    <w:rsid w:val="00330387"/>
    <w:rsid w:val="003310BF"/>
    <w:rsid w:val="00333DF8"/>
    <w:rsid w:val="00352B99"/>
    <w:rsid w:val="00357117"/>
    <w:rsid w:val="00357641"/>
    <w:rsid w:val="003603AA"/>
    <w:rsid w:val="00360B6E"/>
    <w:rsid w:val="00360ECA"/>
    <w:rsid w:val="00361DEE"/>
    <w:rsid w:val="00394EF4"/>
    <w:rsid w:val="003B371F"/>
    <w:rsid w:val="003E5EB5"/>
    <w:rsid w:val="00410612"/>
    <w:rsid w:val="00411F8B"/>
    <w:rsid w:val="004203B0"/>
    <w:rsid w:val="004230D9"/>
    <w:rsid w:val="00450670"/>
    <w:rsid w:val="00466887"/>
    <w:rsid w:val="0046726A"/>
    <w:rsid w:val="004724BD"/>
    <w:rsid w:val="00477352"/>
    <w:rsid w:val="00491C23"/>
    <w:rsid w:val="004B5C09"/>
    <w:rsid w:val="004C5603"/>
    <w:rsid w:val="004E227E"/>
    <w:rsid w:val="00500DD1"/>
    <w:rsid w:val="00521AE3"/>
    <w:rsid w:val="00535B54"/>
    <w:rsid w:val="00554276"/>
    <w:rsid w:val="00564D17"/>
    <w:rsid w:val="00570173"/>
    <w:rsid w:val="005B6F21"/>
    <w:rsid w:val="005D3902"/>
    <w:rsid w:val="005E0ED9"/>
    <w:rsid w:val="005E2495"/>
    <w:rsid w:val="00616B41"/>
    <w:rsid w:val="00620A8F"/>
    <w:rsid w:val="00620AE8"/>
    <w:rsid w:val="0064628C"/>
    <w:rsid w:val="0065214E"/>
    <w:rsid w:val="00655EE2"/>
    <w:rsid w:val="00667B81"/>
    <w:rsid w:val="0067028F"/>
    <w:rsid w:val="00676EEC"/>
    <w:rsid w:val="00680296"/>
    <w:rsid w:val="006853BC"/>
    <w:rsid w:val="00687389"/>
    <w:rsid w:val="006928C1"/>
    <w:rsid w:val="006B0E6B"/>
    <w:rsid w:val="006D3D31"/>
    <w:rsid w:val="006D5463"/>
    <w:rsid w:val="006E015E"/>
    <w:rsid w:val="006E2F49"/>
    <w:rsid w:val="006F03D4"/>
    <w:rsid w:val="00700B1F"/>
    <w:rsid w:val="007257E9"/>
    <w:rsid w:val="00740105"/>
    <w:rsid w:val="00744B1E"/>
    <w:rsid w:val="007558EE"/>
    <w:rsid w:val="00756AD4"/>
    <w:rsid w:val="00756D9C"/>
    <w:rsid w:val="007619BD"/>
    <w:rsid w:val="00771C24"/>
    <w:rsid w:val="00781863"/>
    <w:rsid w:val="00792701"/>
    <w:rsid w:val="007D5836"/>
    <w:rsid w:val="007E4441"/>
    <w:rsid w:val="007E49EA"/>
    <w:rsid w:val="007F34A4"/>
    <w:rsid w:val="0080604E"/>
    <w:rsid w:val="00815563"/>
    <w:rsid w:val="008240DA"/>
    <w:rsid w:val="008429E5"/>
    <w:rsid w:val="00867EA4"/>
    <w:rsid w:val="00880C14"/>
    <w:rsid w:val="00885A12"/>
    <w:rsid w:val="00897D88"/>
    <w:rsid w:val="008A0319"/>
    <w:rsid w:val="008B3ECD"/>
    <w:rsid w:val="008C6543"/>
    <w:rsid w:val="008D0732"/>
    <w:rsid w:val="008D43E9"/>
    <w:rsid w:val="008E3C0E"/>
    <w:rsid w:val="008E421A"/>
    <w:rsid w:val="008E476B"/>
    <w:rsid w:val="008E4D51"/>
    <w:rsid w:val="008F0F63"/>
    <w:rsid w:val="008F5BBF"/>
    <w:rsid w:val="00927C63"/>
    <w:rsid w:val="00932F50"/>
    <w:rsid w:val="0094637B"/>
    <w:rsid w:val="00955A78"/>
    <w:rsid w:val="00971310"/>
    <w:rsid w:val="009921B8"/>
    <w:rsid w:val="009C127E"/>
    <w:rsid w:val="009C4697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60E11"/>
    <w:rsid w:val="00A63D35"/>
    <w:rsid w:val="00A667F9"/>
    <w:rsid w:val="00A9231C"/>
    <w:rsid w:val="00AA2532"/>
    <w:rsid w:val="00AC72FB"/>
    <w:rsid w:val="00AD0502"/>
    <w:rsid w:val="00AE1F88"/>
    <w:rsid w:val="00AE361F"/>
    <w:rsid w:val="00AE5370"/>
    <w:rsid w:val="00B22AA8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B3468"/>
    <w:rsid w:val="00BD1747"/>
    <w:rsid w:val="00BD2B06"/>
    <w:rsid w:val="00BD64B3"/>
    <w:rsid w:val="00BE367F"/>
    <w:rsid w:val="00C14973"/>
    <w:rsid w:val="00C1643D"/>
    <w:rsid w:val="00C261A9"/>
    <w:rsid w:val="00C31872"/>
    <w:rsid w:val="00C35C76"/>
    <w:rsid w:val="00C42793"/>
    <w:rsid w:val="00C47095"/>
    <w:rsid w:val="00C47362"/>
    <w:rsid w:val="00C601ED"/>
    <w:rsid w:val="00C748C9"/>
    <w:rsid w:val="00CE5A5C"/>
    <w:rsid w:val="00D14CC6"/>
    <w:rsid w:val="00D31AB7"/>
    <w:rsid w:val="00D35FF1"/>
    <w:rsid w:val="00D50D23"/>
    <w:rsid w:val="00D512BB"/>
    <w:rsid w:val="00D53571"/>
    <w:rsid w:val="00DA3B1A"/>
    <w:rsid w:val="00DA7598"/>
    <w:rsid w:val="00DC398F"/>
    <w:rsid w:val="00DC6078"/>
    <w:rsid w:val="00DC79AD"/>
    <w:rsid w:val="00DD2075"/>
    <w:rsid w:val="00DE24FD"/>
    <w:rsid w:val="00DF2868"/>
    <w:rsid w:val="00E230C1"/>
    <w:rsid w:val="00E43BAA"/>
    <w:rsid w:val="00E557A0"/>
    <w:rsid w:val="00EB3329"/>
    <w:rsid w:val="00EC7057"/>
    <w:rsid w:val="00EF6435"/>
    <w:rsid w:val="00F10F6B"/>
    <w:rsid w:val="00F23697"/>
    <w:rsid w:val="00F36BB7"/>
    <w:rsid w:val="00F4497F"/>
    <w:rsid w:val="00F87EAA"/>
    <w:rsid w:val="00F92B25"/>
    <w:rsid w:val="00F93D79"/>
    <w:rsid w:val="00FB3809"/>
    <w:rsid w:val="00FB4EF5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7F4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110BBD"/>
    <w:pPr>
      <w:framePr w:wrap="around" w:vAnchor="page" w:hAnchor="text" w:xAlign="right" w:y="318"/>
      <w:shd w:val="clear" w:color="auto" w:fill="373545" w:themeFill="text2"/>
      <w:tabs>
        <w:tab w:val="left" w:pos="7164"/>
      </w:tabs>
      <w:spacing w:after="0" w:line="312" w:lineRule="auto"/>
      <w:ind w:left="6754"/>
    </w:pPr>
    <w:rPr>
      <w:rFonts w:asciiTheme="majorHAnsi" w:hAnsiTheme="majorHAnsi"/>
      <w:color w:val="FFFFFF" w:themeColor="background1"/>
      <w:sz w:val="16"/>
      <w:lang w:val="en-GB"/>
    </w:rPr>
  </w:style>
  <w:style w:type="paragraph" w:customStyle="1" w:styleId="LogoLine">
    <w:name w:val="Logo Line"/>
    <w:basedOn w:val="Normal"/>
    <w:qFormat/>
    <w:rsid w:val="00110BBD"/>
    <w:pPr>
      <w:framePr w:wrap="around" w:vAnchor="page" w:hAnchor="page" w:x="707" w:y="11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TRIYA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71EEA9-2639-4CD2-B233-68714674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66611C-FA2F-40AD-B560-9B92F2ABF5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026B6E1-826A-4591-878E-B09FDFDDEE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A490824-9E41-4FDC-9071-7D2490C2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TF23071820.dotx</Template>
  <TotalTime>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2019-03-01T02:52:00Z</dcterms:created>
  <dcterms:modified xsi:type="dcterms:W3CDTF">2020-11-28T13:40:00Z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